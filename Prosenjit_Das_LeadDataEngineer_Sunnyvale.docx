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41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103"/>
        <w:gridCol w:w="273"/>
        <w:gridCol w:w="6565"/>
      </w:tblGrid>
      <w:tr w:rsidR="002457D5" w:rsidRPr="0031244A" w14:paraId="32EE7ED1" w14:textId="77777777" w:rsidTr="009A17D4">
        <w:trPr>
          <w:cantSplit/>
          <w:trHeight w:val="594"/>
        </w:trPr>
        <w:tc>
          <w:tcPr>
            <w:tcW w:w="4103" w:type="dxa"/>
            <w:shd w:val="clear" w:color="auto" w:fill="FFFFFF"/>
          </w:tcPr>
          <w:p w14:paraId="4900980C" w14:textId="77777777" w:rsidR="002457D5" w:rsidRPr="00495CC5" w:rsidRDefault="002457D5" w:rsidP="005F0E7B">
            <w:pPr>
              <w:jc w:val="both"/>
              <w:rPr>
                <w:rFonts w:ascii="HP Simplified" w:hAnsi="HP Simplified" w:cs="Arial"/>
                <w:sz w:val="36"/>
                <w:szCs w:val="36"/>
              </w:rPr>
            </w:pPr>
            <w:r w:rsidRPr="0031244A">
              <w:rPr>
                <w:rFonts w:ascii="HP Simplified" w:hAnsi="HP Simplified" w:cs="Arial"/>
                <w:sz w:val="36"/>
                <w:szCs w:val="36"/>
              </w:rPr>
              <w:t>Name:</w:t>
            </w:r>
            <w:r w:rsidR="00937C12" w:rsidRPr="0031244A">
              <w:rPr>
                <w:rFonts w:ascii="HP Simplified" w:hAnsi="HP Simplified" w:cs="Arial"/>
                <w:sz w:val="36"/>
                <w:szCs w:val="36"/>
              </w:rPr>
              <w:t xml:space="preserve"> </w:t>
            </w:r>
            <w:r w:rsidR="00937C12" w:rsidRPr="0031244A">
              <w:rPr>
                <w:rFonts w:ascii="HP Simplified" w:hAnsi="HP Simplified" w:cs="Arial"/>
                <w:b/>
                <w:sz w:val="36"/>
                <w:szCs w:val="36"/>
              </w:rPr>
              <w:t>Prosenjit Das</w:t>
            </w:r>
          </w:p>
        </w:tc>
        <w:tc>
          <w:tcPr>
            <w:tcW w:w="273" w:type="dxa"/>
          </w:tcPr>
          <w:p w14:paraId="36D5ECA9" w14:textId="77777777" w:rsidR="002457D5" w:rsidRPr="0031244A" w:rsidRDefault="002457D5" w:rsidP="005F0E7B">
            <w:pPr>
              <w:spacing w:before="60" w:after="60"/>
              <w:jc w:val="both"/>
              <w:rPr>
                <w:rFonts w:ascii="HP Simplified" w:hAnsi="HP Simplified" w:cs="Arial"/>
              </w:rPr>
            </w:pPr>
          </w:p>
        </w:tc>
        <w:tc>
          <w:tcPr>
            <w:tcW w:w="6565" w:type="dxa"/>
          </w:tcPr>
          <w:p w14:paraId="47E4E33D" w14:textId="4E4431CE" w:rsidR="00937C12" w:rsidRPr="0015762C" w:rsidRDefault="00E62A6B" w:rsidP="005F0E7B">
            <w:pPr>
              <w:jc w:val="both"/>
              <w:rPr>
                <w:rFonts w:ascii="HP Simplified" w:hAnsi="HP Simplified" w:cs="Arial"/>
                <w:sz w:val="28"/>
                <w:szCs w:val="28"/>
              </w:rPr>
            </w:pPr>
            <w:r>
              <w:rPr>
                <w:rFonts w:ascii="HP Simplified" w:hAnsi="HP Simplified" w:cs="Arial"/>
                <w:sz w:val="28"/>
                <w:szCs w:val="28"/>
              </w:rPr>
              <w:t>Lead Data Engineer</w:t>
            </w:r>
          </w:p>
        </w:tc>
      </w:tr>
      <w:tr w:rsidR="002457D5" w:rsidRPr="0031244A" w14:paraId="1476B68E" w14:textId="77777777" w:rsidTr="009A17D4">
        <w:trPr>
          <w:cantSplit/>
          <w:trHeight w:val="12003"/>
        </w:trPr>
        <w:tc>
          <w:tcPr>
            <w:tcW w:w="4103" w:type="dxa"/>
            <w:shd w:val="clear" w:color="auto" w:fill="auto"/>
          </w:tcPr>
          <w:tbl>
            <w:tblPr>
              <w:tblW w:w="3481" w:type="dxa"/>
              <w:tblInd w:w="74" w:type="dxa"/>
              <w:shd w:val="clear" w:color="auto" w:fill="E5E8E8"/>
              <w:tblLayout w:type="fixed"/>
              <w:tblLook w:val="0000" w:firstRow="0" w:lastRow="0" w:firstColumn="0" w:lastColumn="0" w:noHBand="0" w:noVBand="0"/>
            </w:tblPr>
            <w:tblGrid>
              <w:gridCol w:w="3481"/>
            </w:tblGrid>
            <w:tr w:rsidR="00A67A0C" w:rsidRPr="0031244A" w14:paraId="1521544F" w14:textId="77777777" w:rsidTr="009A17D4">
              <w:trPr>
                <w:trHeight w:val="4294"/>
              </w:trPr>
              <w:tc>
                <w:tcPr>
                  <w:tcW w:w="3481" w:type="dxa"/>
                  <w:shd w:val="clear" w:color="auto" w:fill="E5E8E8"/>
                </w:tcPr>
                <w:p w14:paraId="0283E1BC" w14:textId="0EB3EC12" w:rsidR="00A67A0C" w:rsidRPr="00EA7298" w:rsidRDefault="00495CC5" w:rsidP="005F0E7B">
                  <w:pPr>
                    <w:pStyle w:val="Heading1"/>
                    <w:tabs>
                      <w:tab w:val="right" w:pos="3045"/>
                    </w:tabs>
                    <w:jc w:val="both"/>
                    <w:rPr>
                      <w:rFonts w:asciiTheme="minorHAnsi" w:hAnsiTheme="minorHAnsi" w:cs="Arial"/>
                      <w:bCs/>
                      <w:color w:val="auto"/>
                      <w:sz w:val="24"/>
                      <w:szCs w:val="24"/>
                    </w:rPr>
                  </w:pPr>
                  <w:r w:rsidRPr="00EA7298">
                    <w:rPr>
                      <w:rFonts w:asciiTheme="minorHAnsi" w:hAnsiTheme="minorHAnsi" w:cs="Arial"/>
                      <w:bCs/>
                      <w:color w:val="auto"/>
                      <w:sz w:val="24"/>
                      <w:szCs w:val="24"/>
                    </w:rPr>
                    <w:t>Summary</w:t>
                  </w:r>
                  <w:r w:rsidR="009E27B3" w:rsidRPr="00EA7298">
                    <w:rPr>
                      <w:rFonts w:asciiTheme="minorHAnsi" w:hAnsiTheme="minorHAnsi" w:cs="Arial"/>
                      <w:bCs/>
                      <w:color w:val="auto"/>
                      <w:sz w:val="24"/>
                      <w:szCs w:val="24"/>
                    </w:rPr>
                    <w:t xml:space="preserve"> –</w:t>
                  </w:r>
                  <w:r w:rsidR="00146151">
                    <w:rPr>
                      <w:rFonts w:asciiTheme="minorHAnsi" w:hAnsiTheme="minorHAnsi" w:cs="Arial"/>
                      <w:b w:val="0"/>
                      <w:bCs/>
                      <w:color w:val="auto"/>
                      <w:sz w:val="24"/>
                      <w:szCs w:val="24"/>
                    </w:rPr>
                    <w:t>13</w:t>
                  </w:r>
                  <w:r w:rsidR="00440D52">
                    <w:rPr>
                      <w:rFonts w:asciiTheme="minorHAnsi" w:hAnsiTheme="minorHAnsi" w:cs="Arial"/>
                      <w:b w:val="0"/>
                      <w:bCs/>
                      <w:color w:val="auto"/>
                      <w:sz w:val="24"/>
                      <w:szCs w:val="24"/>
                    </w:rPr>
                    <w:t>+</w:t>
                  </w:r>
                  <w:r w:rsidR="009E27B3" w:rsidRPr="00EA7298">
                    <w:rPr>
                      <w:rFonts w:asciiTheme="minorHAnsi" w:hAnsiTheme="minorHAnsi" w:cs="Arial"/>
                      <w:b w:val="0"/>
                      <w:bCs/>
                      <w:color w:val="auto"/>
                      <w:sz w:val="24"/>
                      <w:szCs w:val="24"/>
                    </w:rPr>
                    <w:t xml:space="preserve"> </w:t>
                  </w:r>
                  <w:r w:rsidR="00BA1EBD">
                    <w:rPr>
                      <w:rFonts w:asciiTheme="minorHAnsi" w:hAnsiTheme="minorHAnsi" w:cs="Arial"/>
                      <w:b w:val="0"/>
                      <w:bCs/>
                      <w:color w:val="auto"/>
                      <w:sz w:val="24"/>
                      <w:szCs w:val="24"/>
                    </w:rPr>
                    <w:t>years’ experience</w:t>
                  </w:r>
                  <w:r w:rsidR="00EF607C">
                    <w:rPr>
                      <w:rFonts w:asciiTheme="minorHAnsi" w:hAnsiTheme="minorHAnsi" w:cs="Arial"/>
                      <w:b w:val="0"/>
                      <w:bCs/>
                      <w:color w:val="auto"/>
                      <w:sz w:val="24"/>
                      <w:szCs w:val="24"/>
                    </w:rPr>
                    <w:t xml:space="preserve"> in</w:t>
                  </w:r>
                  <w:r w:rsidR="009E27B3" w:rsidRPr="00EA7298">
                    <w:rPr>
                      <w:rFonts w:asciiTheme="minorHAnsi" w:hAnsiTheme="minorHAnsi" w:cs="Arial"/>
                      <w:b w:val="0"/>
                      <w:bCs/>
                      <w:color w:val="auto"/>
                      <w:sz w:val="24"/>
                      <w:szCs w:val="24"/>
                    </w:rPr>
                    <w:t xml:space="preserve"> Software Development</w:t>
                  </w:r>
                </w:p>
                <w:p w14:paraId="1877998E" w14:textId="50434977" w:rsidR="00A67A0C" w:rsidRPr="00EA7298" w:rsidRDefault="00C139D2" w:rsidP="005F0E7B">
                  <w:pPr>
                    <w:jc w:val="both"/>
                    <w:rPr>
                      <w:rFonts w:asciiTheme="minorHAnsi" w:hAnsiTheme="minorHAnsi"/>
                    </w:rPr>
                  </w:pPr>
                  <w:r w:rsidRPr="00EA7298">
                    <w:rPr>
                      <w:rFonts w:asciiTheme="minorHAnsi" w:hAnsiTheme="minorHAnsi"/>
                      <w:b/>
                    </w:rPr>
                    <w:t>Expertise</w:t>
                  </w:r>
                  <w:r w:rsidRPr="00EA7298">
                    <w:rPr>
                      <w:rFonts w:asciiTheme="minorHAnsi" w:hAnsiTheme="minorHAnsi"/>
                    </w:rPr>
                    <w:t xml:space="preserve"> in </w:t>
                  </w:r>
                  <w:r w:rsidR="000E07DC">
                    <w:rPr>
                      <w:rFonts w:asciiTheme="minorHAnsi" w:hAnsiTheme="minorHAnsi"/>
                    </w:rPr>
                    <w:t>Building</w:t>
                  </w:r>
                  <w:r w:rsidR="00CD27C8">
                    <w:rPr>
                      <w:rFonts w:asciiTheme="minorHAnsi" w:hAnsiTheme="minorHAnsi"/>
                    </w:rPr>
                    <w:t xml:space="preserve"> Data </w:t>
                  </w:r>
                  <w:r w:rsidR="000E07DC">
                    <w:rPr>
                      <w:rFonts w:asciiTheme="minorHAnsi" w:hAnsiTheme="minorHAnsi"/>
                    </w:rPr>
                    <w:t>Pipeline</w:t>
                  </w:r>
                  <w:r w:rsidR="00094F07">
                    <w:rPr>
                      <w:rFonts w:asciiTheme="minorHAnsi" w:hAnsiTheme="minorHAnsi"/>
                    </w:rPr>
                    <w:t>,</w:t>
                  </w:r>
                  <w:r w:rsidR="000E07DC">
                    <w:rPr>
                      <w:rFonts w:asciiTheme="minorHAnsi" w:hAnsiTheme="minorHAnsi"/>
                    </w:rPr>
                    <w:t xml:space="preserve"> ETL and</w:t>
                  </w:r>
                  <w:r w:rsidR="00094F07">
                    <w:rPr>
                      <w:rFonts w:asciiTheme="minorHAnsi" w:hAnsiTheme="minorHAnsi"/>
                    </w:rPr>
                    <w:t xml:space="preserve"> </w:t>
                  </w:r>
                  <w:r w:rsidR="00092840" w:rsidRPr="00EA7298">
                    <w:rPr>
                      <w:rFonts w:asciiTheme="minorHAnsi" w:hAnsiTheme="minorHAnsi"/>
                    </w:rPr>
                    <w:t>Visualization</w:t>
                  </w:r>
                </w:p>
                <w:p w14:paraId="3F4A8F2A" w14:textId="77777777" w:rsidR="00D839F8" w:rsidRPr="00EA7298" w:rsidRDefault="00D839F8" w:rsidP="005F0E7B">
                  <w:pPr>
                    <w:jc w:val="both"/>
                    <w:rPr>
                      <w:rFonts w:asciiTheme="minorHAnsi" w:hAnsiTheme="minorHAnsi"/>
                    </w:rPr>
                  </w:pPr>
                </w:p>
                <w:p w14:paraId="2A63200A" w14:textId="77777777" w:rsidR="00A67A0C" w:rsidRPr="00EA7298" w:rsidRDefault="00983BE7" w:rsidP="005F0E7B">
                  <w:pPr>
                    <w:spacing w:after="60"/>
                    <w:jc w:val="both"/>
                    <w:rPr>
                      <w:rFonts w:asciiTheme="minorHAnsi" w:hAnsiTheme="minorHAnsi" w:cs="Arial"/>
                      <w:i/>
                    </w:rPr>
                  </w:pPr>
                  <w:r w:rsidRPr="00EA7298">
                    <w:rPr>
                      <w:rFonts w:asciiTheme="minorHAnsi" w:hAnsiTheme="minorHAnsi" w:cs="Arial"/>
                      <w:b/>
                      <w:i/>
                    </w:rPr>
                    <w:t xml:space="preserve">Contact </w:t>
                  </w:r>
                  <w:r w:rsidR="003B724D" w:rsidRPr="00EA7298">
                    <w:rPr>
                      <w:rFonts w:asciiTheme="minorHAnsi" w:hAnsiTheme="minorHAnsi" w:cs="Arial"/>
                      <w:b/>
                      <w:i/>
                    </w:rPr>
                    <w:t>d</w:t>
                  </w:r>
                  <w:r w:rsidR="00A67A0C" w:rsidRPr="00EA7298">
                    <w:rPr>
                      <w:rFonts w:asciiTheme="minorHAnsi" w:hAnsiTheme="minorHAnsi" w:cs="Arial"/>
                      <w:b/>
                      <w:i/>
                    </w:rPr>
                    <w:t>etails:</w:t>
                  </w:r>
                  <w:r w:rsidRPr="00EA7298">
                    <w:rPr>
                      <w:rFonts w:asciiTheme="minorHAnsi" w:hAnsiTheme="minorHAnsi" w:cs="Arial"/>
                      <w:b/>
                      <w:i/>
                    </w:rPr>
                    <w:t xml:space="preserve"> </w:t>
                  </w:r>
                  <w:r w:rsidR="00495CC5" w:rsidRPr="00EA7298">
                    <w:rPr>
                      <w:rFonts w:asciiTheme="minorHAnsi" w:hAnsiTheme="minorHAnsi" w:cs="Arial"/>
                      <w:i/>
                    </w:rPr>
                    <w:t>Sunnyvale, California</w:t>
                  </w:r>
                  <w:r w:rsidR="00092840" w:rsidRPr="00EA7298">
                    <w:rPr>
                      <w:rFonts w:asciiTheme="minorHAnsi" w:hAnsiTheme="minorHAnsi" w:cs="Arial"/>
                      <w:i/>
                    </w:rPr>
                    <w:t>- 94086</w:t>
                  </w:r>
                  <w:r w:rsidR="00495CC5" w:rsidRPr="00EA7298">
                    <w:rPr>
                      <w:rFonts w:asciiTheme="minorHAnsi" w:hAnsiTheme="minorHAnsi" w:cs="Arial"/>
                      <w:i/>
                    </w:rPr>
                    <w:t xml:space="preserve">, </w:t>
                  </w:r>
                  <w:r w:rsidR="00092840" w:rsidRPr="00EA7298">
                    <w:rPr>
                      <w:rFonts w:asciiTheme="minorHAnsi" w:hAnsiTheme="minorHAnsi" w:cs="Arial"/>
                      <w:i/>
                    </w:rPr>
                    <w:t>United State</w:t>
                  </w:r>
                </w:p>
                <w:p w14:paraId="37D0FB0C" w14:textId="77777777" w:rsidR="00A67A0C" w:rsidRPr="00EA7298" w:rsidRDefault="00092840" w:rsidP="005F0E7B">
                  <w:pPr>
                    <w:spacing w:after="60"/>
                    <w:jc w:val="both"/>
                    <w:rPr>
                      <w:rFonts w:asciiTheme="minorHAnsi" w:hAnsiTheme="minorHAnsi" w:cs="Arial"/>
                      <w:i/>
                    </w:rPr>
                  </w:pPr>
                  <w:r w:rsidRPr="00EA7298">
                    <w:rPr>
                      <w:rFonts w:asciiTheme="minorHAnsi" w:hAnsiTheme="minorHAnsi" w:cs="Arial"/>
                      <w:b/>
                      <w:i/>
                    </w:rPr>
                    <w:t>Mobile:</w:t>
                  </w:r>
                  <w:r w:rsidR="00A67A0C" w:rsidRPr="00EA7298">
                    <w:rPr>
                      <w:rFonts w:asciiTheme="minorHAnsi" w:hAnsiTheme="minorHAnsi" w:cs="Arial"/>
                      <w:b/>
                      <w:i/>
                    </w:rPr>
                    <w:t> </w:t>
                  </w:r>
                  <w:r w:rsidRPr="00EA7298">
                    <w:rPr>
                      <w:rFonts w:asciiTheme="minorHAnsi" w:hAnsiTheme="minorHAnsi" w:cs="Arial"/>
                      <w:i/>
                    </w:rPr>
                    <w:t>+1-669-264-0843</w:t>
                  </w:r>
                </w:p>
                <w:p w14:paraId="673BC5E9" w14:textId="4CE9102D" w:rsidR="00A67A0C" w:rsidRPr="00EA7298" w:rsidRDefault="00931380" w:rsidP="005F0E7B">
                  <w:pPr>
                    <w:spacing w:after="60"/>
                    <w:jc w:val="both"/>
                    <w:rPr>
                      <w:rFonts w:asciiTheme="minorHAnsi" w:hAnsiTheme="minorHAnsi" w:cs="Arial"/>
                      <w:i/>
                    </w:rPr>
                  </w:pPr>
                  <w:r>
                    <w:rPr>
                      <w:rFonts w:asciiTheme="minorHAnsi" w:hAnsiTheme="minorHAnsi" w:cs="Arial"/>
                      <w:b/>
                      <w:i/>
                    </w:rPr>
                    <w:t>Email-</w:t>
                  </w:r>
                  <w:r w:rsidR="00A67A0C" w:rsidRPr="00EA7298">
                    <w:rPr>
                      <w:rFonts w:asciiTheme="minorHAnsi" w:hAnsiTheme="minorHAnsi" w:cs="Arial"/>
                      <w:b/>
                      <w:i/>
                    </w:rPr>
                    <w:t>ID:</w:t>
                  </w:r>
                  <w:r w:rsidR="007207B0" w:rsidRPr="00EA7298">
                    <w:rPr>
                      <w:rFonts w:asciiTheme="minorHAnsi" w:hAnsiTheme="minorHAnsi" w:cs="Arial"/>
                      <w:b/>
                      <w:i/>
                    </w:rPr>
                    <w:t xml:space="preserve"> </w:t>
                  </w:r>
                  <w:r w:rsidR="009A4CF0" w:rsidRPr="00EA7298">
                    <w:rPr>
                      <w:rFonts w:asciiTheme="minorHAnsi" w:hAnsiTheme="minorHAnsi" w:cs="Arial"/>
                      <w:i/>
                    </w:rPr>
                    <w:t>das.prosenjit.eie@gmail.com</w:t>
                  </w:r>
                </w:p>
                <w:p w14:paraId="7B247194" w14:textId="77777777" w:rsidR="009A4CF0" w:rsidRPr="00EA7298" w:rsidRDefault="00092840" w:rsidP="005F0E7B">
                  <w:pPr>
                    <w:jc w:val="both"/>
                    <w:rPr>
                      <w:rFonts w:asciiTheme="minorHAnsi" w:eastAsia="Times New Roman" w:hAnsiTheme="minorHAnsi"/>
                      <w:i/>
                    </w:rPr>
                  </w:pPr>
                  <w:r w:rsidRPr="00EA7298">
                    <w:rPr>
                      <w:rFonts w:asciiTheme="minorHAnsi" w:hAnsiTheme="minorHAnsi" w:cs="Arial"/>
                      <w:b/>
                      <w:i/>
                    </w:rPr>
                    <w:t>Linked</w:t>
                  </w:r>
                  <w:r w:rsidR="009E27B3" w:rsidRPr="00EA7298">
                    <w:rPr>
                      <w:rFonts w:asciiTheme="minorHAnsi" w:hAnsiTheme="minorHAnsi" w:cs="Arial"/>
                      <w:b/>
                      <w:i/>
                    </w:rPr>
                    <w:t>-</w:t>
                  </w:r>
                  <w:r w:rsidRPr="00EA7298">
                    <w:rPr>
                      <w:rFonts w:asciiTheme="minorHAnsi" w:hAnsiTheme="minorHAnsi" w:cs="Arial"/>
                      <w:b/>
                      <w:i/>
                    </w:rPr>
                    <w:t>in</w:t>
                  </w:r>
                  <w:r w:rsidRPr="00EA7298">
                    <w:rPr>
                      <w:rFonts w:asciiTheme="minorHAnsi" w:hAnsiTheme="minorHAnsi" w:cs="Arial"/>
                      <w:i/>
                    </w:rPr>
                    <w:t>: https://www.linkedin.com/in/prosenjitdataanalyst</w:t>
                  </w:r>
                </w:p>
                <w:p w14:paraId="40263739" w14:textId="77777777" w:rsidR="009E27B3" w:rsidRPr="00EA7298" w:rsidRDefault="009E27B3" w:rsidP="005F0E7B">
                  <w:pPr>
                    <w:jc w:val="both"/>
                    <w:rPr>
                      <w:rFonts w:asciiTheme="minorHAnsi" w:eastAsia="Times New Roman" w:hAnsiTheme="minorHAnsi"/>
                    </w:rPr>
                  </w:pPr>
                </w:p>
              </w:tc>
            </w:tr>
            <w:tr w:rsidR="00A67A0C" w:rsidRPr="0031244A" w14:paraId="78C4E231" w14:textId="77777777" w:rsidTr="009A17D4">
              <w:trPr>
                <w:trHeight w:val="466"/>
              </w:trPr>
              <w:tc>
                <w:tcPr>
                  <w:tcW w:w="3481" w:type="dxa"/>
                  <w:shd w:val="clear" w:color="auto" w:fill="E5E8E8"/>
                </w:tcPr>
                <w:p w14:paraId="3AAC22EE" w14:textId="77777777" w:rsidR="00A67A0C" w:rsidRPr="00EA7298" w:rsidRDefault="009E27B3" w:rsidP="005F0E7B">
                  <w:pPr>
                    <w:pStyle w:val="Heading1"/>
                    <w:tabs>
                      <w:tab w:val="right" w:pos="3045"/>
                    </w:tabs>
                    <w:jc w:val="both"/>
                    <w:rPr>
                      <w:rFonts w:asciiTheme="minorHAnsi" w:hAnsiTheme="minorHAnsi" w:cs="Arial"/>
                      <w:bCs/>
                      <w:color w:val="auto"/>
                      <w:sz w:val="24"/>
                      <w:szCs w:val="24"/>
                    </w:rPr>
                  </w:pPr>
                  <w:r w:rsidRPr="00EA7298">
                    <w:rPr>
                      <w:rFonts w:asciiTheme="minorHAnsi" w:hAnsiTheme="minorHAnsi" w:cs="Arial"/>
                      <w:bCs/>
                      <w:color w:val="auto"/>
                      <w:sz w:val="24"/>
                      <w:szCs w:val="24"/>
                    </w:rPr>
                    <w:t>Technical Skill set</w:t>
                  </w:r>
                </w:p>
              </w:tc>
            </w:tr>
            <w:tr w:rsidR="00A67A0C" w:rsidRPr="0031244A" w14:paraId="352354B4" w14:textId="77777777" w:rsidTr="009A17D4">
              <w:trPr>
                <w:trHeight w:val="3144"/>
              </w:trPr>
              <w:tc>
                <w:tcPr>
                  <w:tcW w:w="3481" w:type="dxa"/>
                  <w:shd w:val="clear" w:color="auto" w:fill="E5E8E8"/>
                </w:tcPr>
                <w:p w14:paraId="1A480E2A" w14:textId="26EAB0EA" w:rsidR="00487DA8" w:rsidRPr="00487DA8" w:rsidRDefault="009E27B3" w:rsidP="00487DA8">
                  <w:pPr>
                    <w:pStyle w:val="ListParagraph"/>
                    <w:widowControl w:val="0"/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 w:rsidRPr="00E41DFE">
                    <w:rPr>
                      <w:rFonts w:asciiTheme="minorHAnsi" w:hAnsiTheme="minorHAnsi" w:cstheme="minorHAnsi"/>
                      <w:b/>
                      <w:bCs/>
                    </w:rPr>
                    <w:t xml:space="preserve">Data </w:t>
                  </w:r>
                  <w:r w:rsidR="00146151">
                    <w:rPr>
                      <w:rFonts w:asciiTheme="minorHAnsi" w:hAnsiTheme="minorHAnsi" w:cstheme="minorHAnsi"/>
                      <w:b/>
                      <w:bCs/>
                    </w:rPr>
                    <w:t xml:space="preserve">Engineering &amp; </w:t>
                  </w:r>
                  <w:r w:rsidRPr="00E41DFE">
                    <w:rPr>
                      <w:rFonts w:asciiTheme="minorHAnsi" w:hAnsiTheme="minorHAnsi" w:cstheme="minorHAnsi"/>
                      <w:b/>
                      <w:bCs/>
                    </w:rPr>
                    <w:t>Analysis</w:t>
                  </w:r>
                  <w:r w:rsidRPr="00EA7298">
                    <w:rPr>
                      <w:rFonts w:asciiTheme="minorHAnsi" w:hAnsiTheme="minorHAnsi" w:cstheme="minorHAnsi"/>
                      <w:bCs/>
                    </w:rPr>
                    <w:t xml:space="preserve">: </w:t>
                  </w:r>
                </w:p>
                <w:p w14:paraId="02F26F4A" w14:textId="04EF7410" w:rsidR="00487DA8" w:rsidRPr="00146151" w:rsidRDefault="00B54CDE" w:rsidP="00146151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 w:rsidRPr="00B30972">
                    <w:rPr>
                      <w:rFonts w:asciiTheme="minorHAnsi" w:hAnsiTheme="minorHAnsi" w:cstheme="minorHAnsi"/>
                      <w:bCs/>
                    </w:rPr>
                    <w:t>Python</w:t>
                  </w:r>
                  <w:r w:rsidR="00C97D51">
                    <w:rPr>
                      <w:rFonts w:asciiTheme="minorHAnsi" w:hAnsiTheme="minorHAnsi" w:cstheme="minorHAnsi"/>
                      <w:bCs/>
                    </w:rPr>
                    <w:t xml:space="preserve">, 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Java, </w:t>
                  </w:r>
                  <w:r w:rsidR="007C05FA">
                    <w:rPr>
                      <w:rFonts w:asciiTheme="minorHAnsi" w:hAnsiTheme="minorHAnsi" w:cstheme="minorHAnsi"/>
                      <w:bCs/>
                    </w:rPr>
                    <w:t xml:space="preserve">Scala, Spring, </w:t>
                  </w:r>
                  <w:r w:rsidR="00536F7D">
                    <w:rPr>
                      <w:rFonts w:asciiTheme="minorHAnsi" w:hAnsiTheme="minorHAnsi" w:cstheme="minorHAnsi"/>
                      <w:bCs/>
                    </w:rPr>
                    <w:t>Spark, Kafka</w:t>
                  </w:r>
                  <w:r w:rsidR="00340C7C">
                    <w:rPr>
                      <w:rFonts w:asciiTheme="minorHAnsi" w:hAnsiTheme="minorHAnsi" w:cstheme="minorHAnsi"/>
                      <w:bCs/>
                    </w:rPr>
                    <w:t>, TensorFlow</w:t>
                  </w:r>
                </w:p>
                <w:p w14:paraId="174F5AE9" w14:textId="11B880D9" w:rsidR="003F6BA7" w:rsidRPr="00B54CDE" w:rsidRDefault="00B54CDE" w:rsidP="005F0E7B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Splunk, Github</w:t>
                  </w:r>
                </w:p>
                <w:p w14:paraId="434672CC" w14:textId="77777777" w:rsidR="003C4FE0" w:rsidRPr="00EA7298" w:rsidRDefault="003C4FE0" w:rsidP="005F0E7B">
                  <w:pPr>
                    <w:widowControl w:val="0"/>
                    <w:suppressAutoHyphens/>
                    <w:ind w:left="-576"/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14:paraId="00AEC565" w14:textId="64B37065" w:rsidR="003C4FE0" w:rsidRPr="00EA7298" w:rsidRDefault="003C4FE0" w:rsidP="00487DA8">
                  <w:pPr>
                    <w:pStyle w:val="ListParagraph"/>
                    <w:widowControl w:val="0"/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 w:rsidRPr="00E41DFE">
                    <w:rPr>
                      <w:rFonts w:asciiTheme="minorHAnsi" w:hAnsiTheme="minorHAnsi" w:cstheme="minorHAnsi"/>
                      <w:b/>
                    </w:rPr>
                    <w:t>Data Visualization</w:t>
                  </w:r>
                  <w:r w:rsidR="00EA7298" w:rsidRPr="00EA7298">
                    <w:rPr>
                      <w:rFonts w:asciiTheme="minorHAnsi" w:hAnsiTheme="minorHAnsi" w:cstheme="minorHAnsi"/>
                    </w:rPr>
                    <w:t>:</w:t>
                  </w:r>
                </w:p>
                <w:p w14:paraId="351D9BB6" w14:textId="1B2D53BC" w:rsidR="00561B24" w:rsidRPr="00C15D47" w:rsidRDefault="00C15D47" w:rsidP="00D67BA7">
                  <w:pPr>
                    <w:pStyle w:val="ListParagraph"/>
                    <w:widowControl w:val="0"/>
                    <w:numPr>
                      <w:ilvl w:val="0"/>
                      <w:numId w:val="38"/>
                    </w:numPr>
                    <w:suppressAutoHyphens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Tableau</w:t>
                  </w:r>
                </w:p>
                <w:p w14:paraId="38FFA9CA" w14:textId="4BEB64EA" w:rsidR="00094F07" w:rsidRDefault="00561B24" w:rsidP="00487DA8">
                  <w:pPr>
                    <w:pStyle w:val="ListParagraph"/>
                    <w:widowControl w:val="0"/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ML Algorithms :</w:t>
                  </w:r>
                </w:p>
                <w:p w14:paraId="2C4D8615" w14:textId="1BC9E401" w:rsidR="00561B24" w:rsidRPr="00561B24" w:rsidRDefault="00C15D47" w:rsidP="000435AD">
                  <w:pPr>
                    <w:pStyle w:val="ListParagraph"/>
                    <w:widowControl w:val="0"/>
                    <w:numPr>
                      <w:ilvl w:val="0"/>
                      <w:numId w:val="37"/>
                    </w:numPr>
                    <w:suppressAutoHyphens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K-Means, Random Forest</w:t>
                  </w:r>
                  <w:r w:rsidR="00D90850">
                    <w:rPr>
                      <w:rFonts w:asciiTheme="minorHAnsi" w:hAnsiTheme="minorHAnsi" w:cstheme="minorHAnsi"/>
                      <w:bCs/>
                    </w:rPr>
                    <w:t>,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Classification,</w:t>
                  </w:r>
                  <w:r w:rsidR="00D90850">
                    <w:rPr>
                      <w:rFonts w:asciiTheme="minorHAnsi" w:hAnsiTheme="minorHAnsi" w:cstheme="minorHAnsi"/>
                      <w:bCs/>
                    </w:rPr>
                    <w:t xml:space="preserve"> SVM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Collaborative Filtering</w:t>
                  </w:r>
                </w:p>
                <w:p w14:paraId="5A2A3E64" w14:textId="77777777" w:rsidR="00487DA8" w:rsidRDefault="003C4FE0" w:rsidP="00487DA8">
                  <w:pPr>
                    <w:pStyle w:val="ListParagraph"/>
                    <w:widowControl w:val="0"/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 w:rsidRPr="00E41DFE">
                    <w:rPr>
                      <w:rFonts w:asciiTheme="minorHAnsi" w:hAnsiTheme="minorHAnsi" w:cstheme="minorHAnsi"/>
                      <w:b/>
                    </w:rPr>
                    <w:t>Database</w:t>
                  </w:r>
                  <w:r w:rsidRPr="00EA7298">
                    <w:rPr>
                      <w:rFonts w:asciiTheme="minorHAnsi" w:hAnsiTheme="minorHAnsi" w:cstheme="minorHAnsi"/>
                    </w:rPr>
                    <w:t xml:space="preserve">: </w:t>
                  </w:r>
                </w:p>
                <w:p w14:paraId="50358BC0" w14:textId="55E254DE" w:rsidR="00B54CDE" w:rsidRDefault="00847A05" w:rsidP="00B54CDE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Oracle</w:t>
                  </w:r>
                  <w:r w:rsidR="00B54CDE">
                    <w:rPr>
                      <w:rFonts w:asciiTheme="minorHAnsi" w:hAnsiTheme="minorHAnsi" w:cstheme="minorHAnsi"/>
                    </w:rPr>
                    <w:t>,</w:t>
                  </w:r>
                  <w:r w:rsidR="00C15D47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B54CDE">
                    <w:rPr>
                      <w:rFonts w:asciiTheme="minorHAnsi" w:hAnsiTheme="minorHAnsi" w:cstheme="minorHAnsi"/>
                      <w:bCs/>
                    </w:rPr>
                    <w:t>ElasticSearch,</w:t>
                  </w:r>
                  <w:r w:rsidR="00B54CDE">
                    <w:rPr>
                      <w:rFonts w:asciiTheme="minorHAnsi" w:hAnsiTheme="minorHAnsi" w:cstheme="minorHAnsi"/>
                    </w:rPr>
                    <w:t xml:space="preserve"> MongoDB</w:t>
                  </w:r>
                </w:p>
                <w:p w14:paraId="1B3F273F" w14:textId="77777777" w:rsidR="000435AD" w:rsidRDefault="000435AD" w:rsidP="000435AD">
                  <w:pPr>
                    <w:pStyle w:val="ListParagraph"/>
                    <w:widowControl w:val="0"/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14:paraId="045ABCE9" w14:textId="17C4D049" w:rsidR="000435AD" w:rsidRDefault="000435AD" w:rsidP="005F0E7B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Customer R</w:t>
                  </w:r>
                  <w:r w:rsidRPr="000435AD">
                    <w:rPr>
                      <w:rFonts w:asciiTheme="minorHAnsi" w:hAnsiTheme="minorHAnsi" w:cstheme="minorHAnsi"/>
                    </w:rPr>
                    <w:t xml:space="preserve">elationship </w:t>
                  </w:r>
                  <w:r>
                    <w:rPr>
                      <w:rFonts w:asciiTheme="minorHAnsi" w:hAnsiTheme="minorHAnsi" w:cstheme="minorHAnsi"/>
                    </w:rPr>
                    <w:t>M</w:t>
                  </w:r>
                  <w:r w:rsidRPr="000435AD">
                    <w:rPr>
                      <w:rFonts w:asciiTheme="minorHAnsi" w:hAnsiTheme="minorHAnsi" w:cstheme="minorHAnsi"/>
                    </w:rPr>
                    <w:t>anagement</w:t>
                  </w:r>
                  <w:r>
                    <w:rPr>
                      <w:rFonts w:asciiTheme="minorHAnsi" w:hAnsiTheme="minorHAnsi" w:cstheme="minorHAnsi"/>
                    </w:rPr>
                    <w:t xml:space="preserve"> – SugarCRM</w:t>
                  </w:r>
                </w:p>
                <w:p w14:paraId="60D16923" w14:textId="77777777" w:rsidR="000435AD" w:rsidRPr="00D67BA7" w:rsidRDefault="000435AD" w:rsidP="00D67BA7">
                  <w:pPr>
                    <w:widowControl w:val="0"/>
                    <w:suppressAutoHyphens/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14:paraId="5BC13788" w14:textId="4C2203B7" w:rsidR="009470A4" w:rsidRPr="00EA7298" w:rsidRDefault="00B54CDE" w:rsidP="005F0E7B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</w:t>
                  </w:r>
                  <w:r w:rsidR="000468DF">
                    <w:rPr>
                      <w:rFonts w:asciiTheme="minorHAnsi" w:hAnsiTheme="minorHAnsi" w:cstheme="minorHAnsi"/>
                    </w:rPr>
                    <w:t xml:space="preserve">+ years Data </w:t>
                  </w:r>
                  <w:r w:rsidR="00094F07">
                    <w:rPr>
                      <w:rFonts w:asciiTheme="minorHAnsi" w:hAnsiTheme="minorHAnsi" w:cstheme="minorHAnsi"/>
                    </w:rPr>
                    <w:t>Engineering</w:t>
                  </w:r>
                </w:p>
                <w:p w14:paraId="1E7C3C2B" w14:textId="5CE1CC71" w:rsidR="009E27B3" w:rsidRPr="00EA7298" w:rsidRDefault="00E27957" w:rsidP="005F0E7B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5+years</w:t>
                  </w:r>
                  <w:r w:rsidR="003C4FE0" w:rsidRPr="00EA7298">
                    <w:rPr>
                      <w:rFonts w:asciiTheme="minorHAnsi" w:hAnsiTheme="minorHAnsi" w:cstheme="minorHAnsi"/>
                    </w:rPr>
                    <w:t xml:space="preserve"> Mobile Development</w:t>
                  </w:r>
                </w:p>
                <w:p w14:paraId="1F1CF658" w14:textId="527B2AA3" w:rsidR="009470A4" w:rsidRPr="00EA7298" w:rsidRDefault="00E27957" w:rsidP="00E27957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uppressAutoHyphens/>
                    <w:ind w:left="36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2+ years Core App </w:t>
                  </w:r>
                  <w:r w:rsidR="009470A4" w:rsidRPr="00EA7298">
                    <w:rPr>
                      <w:rFonts w:asciiTheme="minorHAnsi" w:hAnsiTheme="minorHAnsi" w:cstheme="minorHAnsi"/>
                    </w:rPr>
                    <w:t xml:space="preserve">Services </w:t>
                  </w:r>
                </w:p>
              </w:tc>
            </w:tr>
          </w:tbl>
          <w:p w14:paraId="277542DA" w14:textId="77777777" w:rsidR="002457D5" w:rsidRPr="0031244A" w:rsidRDefault="002457D5" w:rsidP="005F0E7B">
            <w:pPr>
              <w:jc w:val="both"/>
              <w:rPr>
                <w:rFonts w:ascii="HP Simplified" w:hAnsi="HP Simplified" w:cs="Arial"/>
              </w:rPr>
            </w:pPr>
          </w:p>
        </w:tc>
        <w:tc>
          <w:tcPr>
            <w:tcW w:w="273" w:type="dxa"/>
          </w:tcPr>
          <w:p w14:paraId="58926748" w14:textId="77777777" w:rsidR="002457D5" w:rsidRPr="0031244A" w:rsidRDefault="002457D5" w:rsidP="005F0E7B">
            <w:pPr>
              <w:spacing w:before="60" w:after="60"/>
              <w:jc w:val="both"/>
              <w:rPr>
                <w:rFonts w:ascii="HP Simplified" w:hAnsi="HP Simplified" w:cs="Arial"/>
              </w:rPr>
            </w:pPr>
          </w:p>
        </w:tc>
        <w:tc>
          <w:tcPr>
            <w:tcW w:w="6565" w:type="dxa"/>
            <w:tcMar>
              <w:top w:w="113" w:type="dxa"/>
            </w:tcMar>
          </w:tcPr>
          <w:p w14:paraId="0939549A" w14:textId="6D6DEDFC" w:rsidR="007C51CC" w:rsidRDefault="007C51CC" w:rsidP="005F0E7B">
            <w:pPr>
              <w:pBdr>
                <w:top w:val="single" w:sz="4" w:space="1" w:color="auto"/>
              </w:pBdr>
              <w:spacing w:before="120"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F3E67">
              <w:rPr>
                <w:rFonts w:asciiTheme="minorHAnsi" w:hAnsiTheme="minorHAnsi"/>
                <w:sz w:val="22"/>
                <w:szCs w:val="22"/>
              </w:rPr>
              <w:t xml:space="preserve">Currently Working for </w:t>
            </w:r>
            <w:r w:rsidRPr="00DF3E67">
              <w:rPr>
                <w:rFonts w:asciiTheme="minorHAnsi" w:hAnsiTheme="minorHAnsi"/>
                <w:b/>
                <w:sz w:val="22"/>
                <w:szCs w:val="22"/>
              </w:rPr>
              <w:t>Apple</w:t>
            </w:r>
            <w:r w:rsidR="0048181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440D52" w:rsidRPr="00440D52">
              <w:rPr>
                <w:rFonts w:asciiTheme="minorHAnsi" w:hAnsiTheme="minorHAnsi"/>
                <w:sz w:val="22"/>
                <w:szCs w:val="22"/>
              </w:rPr>
              <w:t>(</w:t>
            </w:r>
            <w:r w:rsidR="00D6256E">
              <w:rPr>
                <w:rFonts w:asciiTheme="minorHAnsi" w:hAnsiTheme="minorHAnsi"/>
                <w:sz w:val="22"/>
                <w:szCs w:val="22"/>
              </w:rPr>
              <w:t>on contract basis</w:t>
            </w:r>
            <w:r w:rsidR="00440D52" w:rsidRPr="00440D52">
              <w:rPr>
                <w:rFonts w:asciiTheme="minorHAnsi" w:hAnsiTheme="minorHAnsi"/>
                <w:sz w:val="22"/>
                <w:szCs w:val="22"/>
              </w:rPr>
              <w:t>)</w:t>
            </w:r>
            <w:r w:rsidR="00303959">
              <w:rPr>
                <w:rFonts w:asciiTheme="minorHAnsi" w:hAnsiTheme="minorHAnsi"/>
                <w:sz w:val="22"/>
                <w:szCs w:val="22"/>
              </w:rPr>
              <w:t>, Sunnyvale, CA</w:t>
            </w:r>
            <w:r w:rsidR="00BA1EBD">
              <w:rPr>
                <w:rFonts w:asciiTheme="minorHAnsi" w:hAnsiTheme="minorHAnsi"/>
                <w:sz w:val="22"/>
                <w:szCs w:val="22"/>
              </w:rPr>
              <w:t>. At a high level-</w:t>
            </w:r>
          </w:p>
          <w:p w14:paraId="37DC8995" w14:textId="5860278E" w:rsidR="0003756C" w:rsidRPr="00DF3E67" w:rsidRDefault="001B4EE3" w:rsidP="005F0E7B">
            <w:pPr>
              <w:pBdr>
                <w:top w:val="single" w:sz="4" w:space="1" w:color="auto"/>
              </w:pBdr>
              <w:spacing w:before="120" w:after="6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 Engineering:</w:t>
            </w:r>
          </w:p>
          <w:p w14:paraId="35751108" w14:textId="186924B5" w:rsidR="00C91EA4" w:rsidRPr="00324A21" w:rsidRDefault="00C91EA4" w:rsidP="00C91EA4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Experienced in Data </w:t>
            </w:r>
            <w:r w:rsidR="0003756C" w:rsidRPr="0003756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Collection</w:t>
            </w:r>
            <w:r w:rsidR="0003756C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="0003756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Filter, Integration, Analysis.</w:t>
            </w:r>
          </w:p>
          <w:p w14:paraId="671B3399" w14:textId="189A5E97" w:rsidR="00C91EA4" w:rsidRPr="00324A21" w:rsidRDefault="00C91EA4" w:rsidP="00C91EA4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Text Extraction from </w:t>
            </w:r>
            <w:r w:rsidR="0003756C">
              <w:rPr>
                <w:rFonts w:asciiTheme="minorHAnsi" w:hAnsiTheme="minorHAnsi" w:cs="Arial"/>
                <w:bCs/>
                <w:sz w:val="22"/>
                <w:szCs w:val="22"/>
              </w:rPr>
              <w:t>Legacy Data Sources and cluster</w:t>
            </w:r>
            <w:r w:rsidR="00B74CA8">
              <w:rPr>
                <w:rFonts w:asciiTheme="minorHAnsi" w:hAnsiTheme="minorHAnsi" w:cs="Arial"/>
                <w:bCs/>
                <w:sz w:val="22"/>
                <w:szCs w:val="22"/>
              </w:rPr>
              <w:t>ed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into Structured Data.</w:t>
            </w:r>
            <w:r w:rsidR="005C1804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  <w:p w14:paraId="5E094080" w14:textId="45047349" w:rsidR="00C91EA4" w:rsidRPr="00324A21" w:rsidRDefault="001B4EE3" w:rsidP="00C91EA4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1B4EE3">
              <w:rPr>
                <w:rFonts w:asciiTheme="minorHAnsi" w:hAnsiTheme="minorHAnsi" w:cs="Arial"/>
                <w:bCs/>
                <w:sz w:val="22"/>
                <w:szCs w:val="22"/>
              </w:rPr>
              <w:t xml:space="preserve">Build pipeline through </w:t>
            </w:r>
            <w:r w:rsidR="00C91EA4" w:rsidRPr="00324A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Kafka</w:t>
            </w:r>
            <w:r w:rsidR="009A17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, Spark Streaming </w:t>
            </w:r>
            <w:r w:rsidR="009A17D4" w:rsidRPr="009A17D4">
              <w:rPr>
                <w:rFonts w:asciiTheme="minorHAnsi" w:hAnsiTheme="minorHAnsi" w:cs="Arial"/>
                <w:bCs/>
                <w:sz w:val="22"/>
                <w:szCs w:val="22"/>
              </w:rPr>
              <w:t>and</w:t>
            </w:r>
            <w:r w:rsidR="009A17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Microservice</w:t>
            </w:r>
          </w:p>
          <w:p w14:paraId="23FC4F3C" w14:textId="1FC7F3E6" w:rsidR="00C91EA4" w:rsidRDefault="007A1E18" w:rsidP="00C91EA4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Built</w:t>
            </w:r>
            <w:r w:rsidR="00C91EA4"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9A17D4">
              <w:rPr>
                <w:rFonts w:asciiTheme="minorHAnsi" w:hAnsiTheme="minorHAnsi" w:cs="Arial"/>
                <w:bCs/>
                <w:sz w:val="22"/>
                <w:szCs w:val="22"/>
              </w:rPr>
              <w:t xml:space="preserve">closed to </w:t>
            </w:r>
            <w:r w:rsidR="001B4EE3">
              <w:rPr>
                <w:rFonts w:asciiTheme="minorHAnsi" w:hAnsiTheme="minorHAnsi" w:cs="Arial"/>
                <w:bCs/>
                <w:sz w:val="22"/>
                <w:szCs w:val="22"/>
              </w:rPr>
              <w:t xml:space="preserve">Real-time data streaming by </w:t>
            </w:r>
            <w:r w:rsidR="00C91EA4" w:rsidRPr="00324A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Spark</w:t>
            </w:r>
            <w:r w:rsidR="00C91EA4"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859E5">
              <w:rPr>
                <w:rFonts w:asciiTheme="minorHAnsi" w:hAnsiTheme="minorHAnsi" w:cs="Arial"/>
                <w:bCs/>
                <w:sz w:val="22"/>
                <w:szCs w:val="22"/>
              </w:rPr>
              <w:t>with</w:t>
            </w:r>
            <w:r w:rsidR="00C91EA4"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859E5">
              <w:rPr>
                <w:rFonts w:asciiTheme="minorHAnsi" w:hAnsiTheme="minorHAnsi" w:cs="Arial"/>
                <w:bCs/>
                <w:sz w:val="22"/>
                <w:szCs w:val="22"/>
              </w:rPr>
              <w:t>Parallel and Distributed Data process.</w:t>
            </w:r>
          </w:p>
          <w:p w14:paraId="2686BA11" w14:textId="54E46F68" w:rsidR="00CF7C3B" w:rsidRDefault="00CF7C3B" w:rsidP="00C91EA4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F7C3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Data lake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to hold RAW data, which help to </w:t>
            </w:r>
            <w:r w:rsidR="001B4EE3">
              <w:rPr>
                <w:rFonts w:asciiTheme="minorHAnsi" w:hAnsiTheme="minorHAnsi" w:cs="Arial"/>
                <w:bCs/>
                <w:sz w:val="22"/>
                <w:szCs w:val="22"/>
              </w:rPr>
              <w:t xml:space="preserve">do analysis and reusing for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c</w:t>
            </w:r>
            <w:r w:rsidR="001B4EE3">
              <w:rPr>
                <w:rFonts w:asciiTheme="minorHAnsi" w:hAnsiTheme="minorHAnsi" w:cs="Arial"/>
                <w:bCs/>
                <w:sz w:val="22"/>
                <w:szCs w:val="22"/>
              </w:rPr>
              <w:t>reating Weekly Forecasting Report.</w:t>
            </w:r>
          </w:p>
          <w:p w14:paraId="4F451D58" w14:textId="685BA75E" w:rsidR="006859E5" w:rsidRDefault="006859E5" w:rsidP="00C91EA4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Graphics Representation of </w:t>
            </w:r>
            <w:r w:rsidR="009A17D4">
              <w:rPr>
                <w:rFonts w:asciiTheme="minorHAnsi" w:hAnsiTheme="minorHAnsi" w:cs="Arial"/>
                <w:bCs/>
                <w:sz w:val="22"/>
                <w:szCs w:val="22"/>
              </w:rPr>
              <w:t>different Reports in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Tableau, Splunk</w:t>
            </w:r>
          </w:p>
          <w:p w14:paraId="7BDA533D" w14:textId="77777777" w:rsidR="001B4EE3" w:rsidRPr="009A17D4" w:rsidRDefault="001B4EE3" w:rsidP="009A17D4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14:paraId="4DEA73DC" w14:textId="366B95D7" w:rsidR="001B4EE3" w:rsidRPr="006859E5" w:rsidRDefault="001B4EE3" w:rsidP="006859E5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859E5">
              <w:rPr>
                <w:rFonts w:asciiTheme="minorHAnsi" w:hAnsiTheme="minorHAnsi" w:cs="Arial"/>
                <w:bCs/>
                <w:sz w:val="22"/>
                <w:szCs w:val="22"/>
              </w:rPr>
              <w:t>Data Analytics:</w:t>
            </w:r>
          </w:p>
          <w:p w14:paraId="1320440F" w14:textId="4E0EBFD1" w:rsidR="001B4EE3" w:rsidRPr="001B4EE3" w:rsidRDefault="001B4EE3" w:rsidP="001B4EE3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Analysis on top of </w:t>
            </w:r>
            <w:r w:rsidRPr="00324A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Oracle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Database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  <w:r w:rsidRPr="00C1252B">
              <w:rPr>
                <w:rFonts w:asciiTheme="minorHAnsi" w:hAnsiTheme="minorHAnsi" w:cs="Arial"/>
                <w:bCs/>
                <w:sz w:val="22"/>
                <w:szCs w:val="22"/>
              </w:rPr>
              <w:t xml:space="preserve">Build Report on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process status and failures. </w:t>
            </w:r>
            <w:r w:rsidRPr="004111D3">
              <w:rPr>
                <w:rFonts w:asciiTheme="minorHAnsi" w:hAnsiTheme="minorHAnsi" w:cs="Arial"/>
                <w:bCs/>
                <w:sz w:val="22"/>
                <w:szCs w:val="22"/>
              </w:rPr>
              <w:t xml:space="preserve">Data Validation Report, Performance Tuning. </w:t>
            </w:r>
          </w:p>
          <w:p w14:paraId="67EFF58A" w14:textId="6A75843C" w:rsidR="001B4EE3" w:rsidRPr="001B4EE3" w:rsidRDefault="001B4EE3" w:rsidP="001B4EE3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1B4EE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K-Means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(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>M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L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>lib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) to handle Huge Big Data Analysis on fly - C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luster / categorized data and </w:t>
            </w:r>
            <w:r w:rsidR="006F44C6">
              <w:rPr>
                <w:rFonts w:asciiTheme="minorHAnsi" w:hAnsiTheme="minorHAnsi" w:cs="Arial"/>
                <w:bCs/>
                <w:sz w:val="22"/>
                <w:szCs w:val="22"/>
              </w:rPr>
              <w:t>then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>push to different application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  <w:p w14:paraId="7DD01ED1" w14:textId="44E62E79" w:rsidR="00D90850" w:rsidRPr="00324A21" w:rsidRDefault="00D90850" w:rsidP="00D90850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Used </w:t>
            </w:r>
            <w:r w:rsidRPr="00BA1EB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Random Forest</w:t>
            </w:r>
            <w:r w:rsidR="00BA1EB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, </w:t>
            </w:r>
            <w:r w:rsidR="006F44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Logistic Regression</w:t>
            </w:r>
            <w:r w:rsidR="00BA1EB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BA1EBD" w:rsidRPr="00BA1EBD">
              <w:rPr>
                <w:rFonts w:asciiTheme="minorHAnsi" w:hAnsiTheme="minorHAnsi" w:cs="Arial"/>
                <w:bCs/>
                <w:sz w:val="22"/>
                <w:szCs w:val="22"/>
              </w:rPr>
              <w:t>for decision making</w:t>
            </w:r>
            <w:r w:rsidR="00BA1EB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6F44C6" w:rsidRPr="00406718">
              <w:rPr>
                <w:rFonts w:asciiTheme="minorHAnsi" w:hAnsiTheme="minorHAnsi" w:cs="Arial"/>
                <w:bCs/>
                <w:sz w:val="22"/>
                <w:szCs w:val="22"/>
              </w:rPr>
              <w:t>in</w:t>
            </w:r>
            <w:r w:rsidR="006F44C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Tensorflow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and improved by 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>Gradient Descent for solving complex problem on run time.</w:t>
            </w:r>
          </w:p>
          <w:p w14:paraId="10313E6A" w14:textId="76BCAD1D" w:rsidR="001B4EE3" w:rsidRPr="001B4EE3" w:rsidRDefault="001B4EE3" w:rsidP="001B4EE3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5E587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NLP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on Invoice and user comments.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C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>ategorization based on content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C4200D">
              <w:rPr>
                <w:rFonts w:asciiTheme="minorHAnsi" w:hAnsiTheme="minorHAnsi" w:cs="Arial"/>
                <w:bCs/>
                <w:sz w:val="22"/>
                <w:szCs w:val="22"/>
              </w:rPr>
              <w:t>Calculate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Build Excel, which reduce the manual effort for Sales Team.</w:t>
            </w:r>
          </w:p>
          <w:p w14:paraId="7500E141" w14:textId="27F91666" w:rsidR="00D90850" w:rsidRDefault="00D90850" w:rsidP="00D90850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Build </w:t>
            </w:r>
            <w:r w:rsidRPr="00324A2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Recommendation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system by 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Spark Collaborative Filtering</w:t>
            </w:r>
            <w:r w:rsidR="00C4200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to help building dashboard for B2B users (Find similar users and </w:t>
            </w:r>
            <w:r w:rsidR="00C4200D">
              <w:rPr>
                <w:rFonts w:asciiTheme="minorHAnsi" w:hAnsiTheme="minorHAnsi" w:cs="Arial"/>
                <w:bCs/>
                <w:sz w:val="22"/>
                <w:szCs w:val="22"/>
              </w:rPr>
              <w:t>Analyzed</w:t>
            </w:r>
            <w:r w:rsidR="00C4200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their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history </w:t>
            </w:r>
            <w:r w:rsidR="00BA1EBD">
              <w:rPr>
                <w:rFonts w:asciiTheme="minorHAnsi" w:hAnsiTheme="minorHAnsi" w:cs="Arial"/>
                <w:bCs/>
                <w:sz w:val="22"/>
                <w:szCs w:val="22"/>
              </w:rPr>
              <w:t>preferences)</w:t>
            </w:r>
            <w:r w:rsidRPr="00324A21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  <w:r w:rsidR="00C4200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– Implicit and Explicit</w:t>
            </w:r>
          </w:p>
          <w:p w14:paraId="08400381" w14:textId="65F822BD" w:rsidR="00EF4D70" w:rsidRPr="00EF4D70" w:rsidRDefault="00C4200D" w:rsidP="00EF4D70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Match and merge (inspired by </w:t>
            </w:r>
            <w:r w:rsidR="00EF4D70">
              <w:rPr>
                <w:rFonts w:asciiTheme="minorHAnsi" w:hAnsiTheme="minorHAnsi" w:cs="Arial"/>
                <w:bCs/>
                <w:sz w:val="22"/>
                <w:szCs w:val="22"/>
              </w:rPr>
              <w:t>Fraud Detection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  <w:r w:rsidR="00EF4D7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on top of streamin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g data for grouping transaction.</w:t>
            </w:r>
          </w:p>
          <w:p w14:paraId="48E6B0EB" w14:textId="7B599EEC" w:rsidR="00EF4D70" w:rsidRDefault="00EF4D70" w:rsidP="00D90850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Build </w:t>
            </w:r>
            <w:r w:rsidRPr="00C4200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Chat</w:t>
            </w:r>
            <w:r w:rsidR="00C4200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-</w:t>
            </w:r>
            <w:r w:rsidRPr="00C4200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Bot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– Communicate with Database by local language</w:t>
            </w:r>
          </w:p>
          <w:p w14:paraId="1B891EE4" w14:textId="77777777" w:rsidR="00561B24" w:rsidRDefault="00561B24" w:rsidP="00561B24">
            <w:pPr>
              <w:pStyle w:val="ListParagraph"/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14:paraId="70C20036" w14:textId="316ABC5C" w:rsidR="00BA1EBD" w:rsidRPr="006859E5" w:rsidRDefault="00BA1EBD" w:rsidP="006859E5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859E5">
              <w:rPr>
                <w:rFonts w:asciiTheme="minorHAnsi" w:hAnsiTheme="minorHAnsi" w:cs="Arial"/>
                <w:bCs/>
                <w:sz w:val="22"/>
                <w:szCs w:val="22"/>
              </w:rPr>
              <w:t xml:space="preserve">Performance: </w:t>
            </w:r>
          </w:p>
          <w:p w14:paraId="5D8F0802" w14:textId="059EB4D1" w:rsidR="00BA1EBD" w:rsidRDefault="00EF4D70" w:rsidP="006859E5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Improve the speed by Spark and Kafka tuning, SQL Indexing</w:t>
            </w:r>
          </w:p>
          <w:p w14:paraId="701C262E" w14:textId="24D2A60C" w:rsidR="00EF4D70" w:rsidRDefault="00EF4D70" w:rsidP="006859E5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Introduce </w:t>
            </w:r>
            <w:r w:rsidRPr="00616D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Mu</w:t>
            </w:r>
            <w:r w:rsidR="00AE3C2B" w:rsidRPr="00616D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</w:t>
            </w:r>
            <w:r w:rsidRPr="00616D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</w:t>
            </w:r>
            <w:r w:rsidR="00AE3C2B" w:rsidRPr="00616D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-</w:t>
            </w:r>
            <w:r w:rsidRPr="00616D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Threading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refactor </w:t>
            </w:r>
            <w:r w:rsidR="005C1804">
              <w:rPr>
                <w:rFonts w:asciiTheme="minorHAnsi" w:hAnsiTheme="minorHAnsi" w:cs="Arial"/>
                <w:bCs/>
                <w:sz w:val="22"/>
                <w:szCs w:val="22"/>
              </w:rPr>
              <w:t>with cutting edge</w:t>
            </w:r>
          </w:p>
          <w:p w14:paraId="0BDE7A63" w14:textId="7D9C928C" w:rsidR="00964045" w:rsidRPr="00406718" w:rsidRDefault="005C1804" w:rsidP="006859E5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Improve Cache by Elastic Search API for </w:t>
            </w:r>
            <w:r w:rsidR="00964045">
              <w:rPr>
                <w:rFonts w:asciiTheme="minorHAnsi" w:hAnsiTheme="minorHAnsi"/>
                <w:sz w:val="22"/>
                <w:szCs w:val="22"/>
              </w:rPr>
              <w:t xml:space="preserve">Search and Data </w:t>
            </w:r>
            <w:r>
              <w:rPr>
                <w:rFonts w:asciiTheme="minorHAnsi" w:hAnsiTheme="minorHAnsi"/>
                <w:sz w:val="22"/>
                <w:szCs w:val="22"/>
              </w:rPr>
              <w:t>Buffer</w:t>
            </w:r>
          </w:p>
          <w:p w14:paraId="509DFD7E" w14:textId="337040A5" w:rsidR="00406718" w:rsidRPr="00616DD4" w:rsidRDefault="00A50111" w:rsidP="006859E5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Persist the model and </w:t>
            </w:r>
            <w:r w:rsidR="00616DD4">
              <w:rPr>
                <w:rFonts w:asciiTheme="minorHAnsi" w:hAnsiTheme="minorHAnsi"/>
                <w:sz w:val="22"/>
                <w:szCs w:val="22"/>
              </w:rPr>
              <w:t>retrained with new data</w:t>
            </w:r>
          </w:p>
          <w:p w14:paraId="746CC132" w14:textId="3376F30E" w:rsidR="00616DD4" w:rsidRPr="006859E5" w:rsidRDefault="00616DD4" w:rsidP="006859E5">
            <w:pPr>
              <w:pStyle w:val="ListParagraph"/>
              <w:numPr>
                <w:ilvl w:val="0"/>
                <w:numId w:val="31"/>
              </w:numPr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Re-Architecture Data Pipeline and build all calculations on fly</w:t>
            </w:r>
          </w:p>
          <w:p w14:paraId="212F8ECA" w14:textId="76896B0D" w:rsidR="002457D5" w:rsidRDefault="002457D5" w:rsidP="005E587D">
            <w:pPr>
              <w:pStyle w:val="ListParagraph"/>
              <w:ind w:left="360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14:paraId="54B132DD" w14:textId="522B7EF2" w:rsidR="00C91EA4" w:rsidRDefault="004F5E9C" w:rsidP="008774EF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Functional</w:t>
            </w:r>
            <w:r w:rsidR="00481810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</w:p>
          <w:p w14:paraId="4C341E08" w14:textId="155B5C34" w:rsidR="00481810" w:rsidRDefault="00616DD4" w:rsidP="00616DD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16DD4">
              <w:rPr>
                <w:rFonts w:asciiTheme="minorHAnsi" w:hAnsiTheme="minorHAnsi" w:cs="Arial"/>
                <w:bCs/>
                <w:sz w:val="22"/>
                <w:szCs w:val="22"/>
              </w:rPr>
              <w:t xml:space="preserve">Expertise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to solve</w:t>
            </w:r>
            <w:r w:rsidRPr="00616DD4"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complex Business Problem</w:t>
            </w:r>
          </w:p>
          <w:p w14:paraId="0100DF94" w14:textId="7514FDB3" w:rsidR="00616DD4" w:rsidRDefault="00616DD4" w:rsidP="00616DD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Build mapping between Non-structured data to Structural Components</w:t>
            </w:r>
          </w:p>
          <w:p w14:paraId="3832C403" w14:textId="77777777" w:rsidR="00616DD4" w:rsidRDefault="00C4200D" w:rsidP="00616DD4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Understand CRM lifecycle and build Business Intelligence on Enterprise Level</w:t>
            </w:r>
          </w:p>
          <w:p w14:paraId="0E34A3A5" w14:textId="473EF7CE" w:rsidR="00C4200D" w:rsidRPr="009A17D4" w:rsidRDefault="00C4200D" w:rsidP="009A17D4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</w:tbl>
    <w:p w14:paraId="3C3499B7" w14:textId="012B3505" w:rsidR="00DF3E67" w:rsidRPr="0015762C" w:rsidRDefault="00DF3E67" w:rsidP="005F0E7B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15762C">
        <w:rPr>
          <w:rFonts w:asciiTheme="minorHAnsi" w:hAnsiTheme="minorHAnsi"/>
          <w:b/>
          <w:sz w:val="22"/>
          <w:szCs w:val="22"/>
          <w:u w:val="single"/>
        </w:rPr>
        <w:t>Work Experience</w:t>
      </w:r>
    </w:p>
    <w:p w14:paraId="36A0A5AF" w14:textId="56790654" w:rsidR="00C10725" w:rsidRPr="00C10725" w:rsidRDefault="00C10725" w:rsidP="005F0E7B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Apple </w:t>
      </w:r>
      <w:r w:rsidRPr="00C10725">
        <w:rPr>
          <w:rFonts w:asciiTheme="minorHAnsi" w:hAnsiTheme="minorHAnsi"/>
          <w:sz w:val="22"/>
          <w:szCs w:val="22"/>
        </w:rPr>
        <w:t>(</w:t>
      </w:r>
      <w:r w:rsidR="00D6256E">
        <w:rPr>
          <w:rFonts w:asciiTheme="minorHAnsi" w:hAnsiTheme="minorHAnsi"/>
          <w:sz w:val="22"/>
          <w:szCs w:val="22"/>
        </w:rPr>
        <w:t xml:space="preserve">on contract </w:t>
      </w:r>
      <w:r w:rsidRPr="00C10725">
        <w:rPr>
          <w:rFonts w:asciiTheme="minorHAnsi" w:hAnsiTheme="minorHAnsi"/>
          <w:sz w:val="22"/>
          <w:szCs w:val="22"/>
        </w:rPr>
        <w:t>via Infosys)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FD7318">
        <w:rPr>
          <w:rFonts w:asciiTheme="minorHAnsi" w:hAnsiTheme="minorHAnsi"/>
          <w:sz w:val="22"/>
          <w:szCs w:val="22"/>
        </w:rPr>
        <w:t>(</w:t>
      </w:r>
      <w:r w:rsidR="002C20C3">
        <w:rPr>
          <w:rFonts w:asciiTheme="minorHAnsi" w:hAnsiTheme="minorHAnsi"/>
          <w:sz w:val="22"/>
          <w:szCs w:val="22"/>
        </w:rPr>
        <w:t>April, 2014</w:t>
      </w:r>
      <w:r w:rsidRPr="00FD7318">
        <w:rPr>
          <w:rFonts w:asciiTheme="minorHAnsi" w:hAnsiTheme="minorHAnsi"/>
          <w:sz w:val="22"/>
          <w:szCs w:val="22"/>
        </w:rPr>
        <w:t xml:space="preserve"> – till date)</w:t>
      </w:r>
    </w:p>
    <w:p w14:paraId="0BB6AD9C" w14:textId="1B933E16" w:rsidR="00C91EA4" w:rsidRPr="009A17D4" w:rsidRDefault="00C91EA4" w:rsidP="009A17D4">
      <w:pPr>
        <w:pStyle w:val="ListParagraph"/>
        <w:ind w:left="45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Projects:</w:t>
      </w:r>
      <w:r w:rsidR="009A17D4">
        <w:rPr>
          <w:rFonts w:asciiTheme="minorHAnsi" w:hAnsiTheme="minorHAnsi"/>
          <w:b/>
          <w:sz w:val="22"/>
          <w:szCs w:val="22"/>
        </w:rPr>
        <w:t xml:space="preserve">  </w:t>
      </w:r>
      <w:r w:rsidRPr="009A17D4">
        <w:rPr>
          <w:rFonts w:asciiTheme="minorHAnsi" w:hAnsiTheme="minorHAnsi"/>
          <w:b/>
          <w:sz w:val="22"/>
          <w:szCs w:val="22"/>
        </w:rPr>
        <w:t xml:space="preserve">CRM </w:t>
      </w:r>
      <w:r w:rsidR="00006345" w:rsidRPr="009A17D4">
        <w:rPr>
          <w:rFonts w:asciiTheme="minorHAnsi" w:hAnsiTheme="minorHAnsi"/>
          <w:b/>
          <w:sz w:val="22"/>
          <w:szCs w:val="22"/>
        </w:rPr>
        <w:t>Platform</w:t>
      </w:r>
      <w:r w:rsidR="009A17D4">
        <w:rPr>
          <w:rFonts w:asciiTheme="minorHAnsi" w:hAnsiTheme="minorHAnsi"/>
          <w:b/>
          <w:sz w:val="22"/>
          <w:szCs w:val="22"/>
        </w:rPr>
        <w:t xml:space="preserve"> - </w:t>
      </w:r>
      <w:r w:rsidR="00AE3C2B" w:rsidRPr="009A17D4">
        <w:rPr>
          <w:rFonts w:asciiTheme="minorHAnsi" w:hAnsiTheme="minorHAnsi"/>
          <w:sz w:val="22"/>
          <w:szCs w:val="22"/>
        </w:rPr>
        <w:t xml:space="preserve">Build </w:t>
      </w:r>
      <w:r w:rsidR="009A17D4">
        <w:rPr>
          <w:rFonts w:asciiTheme="minorHAnsi" w:hAnsiTheme="minorHAnsi"/>
          <w:sz w:val="22"/>
          <w:szCs w:val="22"/>
        </w:rPr>
        <w:t xml:space="preserve">Data </w:t>
      </w:r>
      <w:r w:rsidR="00AE3C2B" w:rsidRPr="009A17D4">
        <w:rPr>
          <w:rFonts w:asciiTheme="minorHAnsi" w:hAnsiTheme="minorHAnsi"/>
          <w:sz w:val="22"/>
          <w:szCs w:val="22"/>
        </w:rPr>
        <w:t>pipeline to communicate with</w:t>
      </w:r>
      <w:r w:rsidRPr="009A17D4">
        <w:rPr>
          <w:rFonts w:asciiTheme="minorHAnsi" w:hAnsiTheme="minorHAnsi"/>
          <w:sz w:val="22"/>
          <w:szCs w:val="22"/>
        </w:rPr>
        <w:t xml:space="preserve"> multip</w:t>
      </w:r>
      <w:r w:rsidR="00E473E1" w:rsidRPr="009A17D4">
        <w:rPr>
          <w:rFonts w:asciiTheme="minorHAnsi" w:hAnsiTheme="minorHAnsi"/>
          <w:sz w:val="22"/>
          <w:szCs w:val="22"/>
        </w:rPr>
        <w:t>le platforms</w:t>
      </w:r>
      <w:r w:rsidRPr="009A17D4">
        <w:rPr>
          <w:rFonts w:asciiTheme="minorHAnsi" w:hAnsiTheme="minorHAnsi"/>
          <w:sz w:val="22"/>
          <w:szCs w:val="22"/>
        </w:rPr>
        <w:t xml:space="preserve">. Live and legacy system data has been captured and </w:t>
      </w:r>
      <w:r w:rsidR="00AE3C2B" w:rsidRPr="009A17D4">
        <w:rPr>
          <w:rFonts w:asciiTheme="minorHAnsi" w:hAnsiTheme="minorHAnsi"/>
          <w:sz w:val="22"/>
          <w:szCs w:val="22"/>
        </w:rPr>
        <w:t>converted</w:t>
      </w:r>
      <w:r w:rsidRPr="009A17D4">
        <w:rPr>
          <w:rFonts w:asciiTheme="minorHAnsi" w:hAnsiTheme="minorHAnsi"/>
          <w:sz w:val="22"/>
          <w:szCs w:val="22"/>
        </w:rPr>
        <w:t xml:space="preserve"> to </w:t>
      </w:r>
      <w:r w:rsidR="00AE3C2B" w:rsidRPr="009A17D4">
        <w:rPr>
          <w:rFonts w:asciiTheme="minorHAnsi" w:hAnsiTheme="minorHAnsi"/>
          <w:sz w:val="22"/>
          <w:szCs w:val="22"/>
        </w:rPr>
        <w:t xml:space="preserve">usable </w:t>
      </w:r>
      <w:r w:rsidRPr="009A17D4">
        <w:rPr>
          <w:rFonts w:asciiTheme="minorHAnsi" w:hAnsiTheme="minorHAnsi"/>
          <w:sz w:val="22"/>
          <w:szCs w:val="22"/>
        </w:rPr>
        <w:t>CRM components.</w:t>
      </w:r>
      <w:r w:rsidR="00542119" w:rsidRPr="009A17D4">
        <w:rPr>
          <w:rFonts w:asciiTheme="minorHAnsi" w:hAnsiTheme="minorHAnsi"/>
          <w:sz w:val="22"/>
          <w:szCs w:val="22"/>
        </w:rPr>
        <w:t xml:space="preserve"> CRM </w:t>
      </w:r>
      <w:r w:rsidR="00542119" w:rsidRPr="009A17D4">
        <w:rPr>
          <w:rFonts w:asciiTheme="minorHAnsi" w:hAnsiTheme="minorHAnsi"/>
          <w:sz w:val="22"/>
          <w:szCs w:val="22"/>
        </w:rPr>
        <w:lastRenderedPageBreak/>
        <w:t xml:space="preserve">is in central, which make Advantage for communicate with all other platforms and databases. Purpose to build </w:t>
      </w:r>
      <w:r w:rsidR="009A17D4" w:rsidRPr="009A17D4">
        <w:rPr>
          <w:rFonts w:asciiTheme="minorHAnsi" w:hAnsiTheme="minorHAnsi"/>
          <w:sz w:val="22"/>
          <w:szCs w:val="22"/>
        </w:rPr>
        <w:t>smartest</w:t>
      </w:r>
      <w:r w:rsidR="00542119" w:rsidRPr="009A17D4">
        <w:rPr>
          <w:rFonts w:asciiTheme="minorHAnsi" w:hAnsiTheme="minorHAnsi"/>
          <w:sz w:val="22"/>
          <w:szCs w:val="22"/>
        </w:rPr>
        <w:t xml:space="preserve"> CRM to replace all existing CRM platforms.</w:t>
      </w:r>
    </w:p>
    <w:p w14:paraId="5EC542F2" w14:textId="08B11DCB" w:rsidR="00406718" w:rsidRDefault="00406718" w:rsidP="00406718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Built Security and Performance for Streamed Data and make data available to CRM without fail</w:t>
      </w:r>
      <w:r w:rsidR="00A50111">
        <w:rPr>
          <w:rFonts w:asciiTheme="minorHAnsi" w:hAnsiTheme="minorHAnsi"/>
          <w:sz w:val="22"/>
          <w:szCs w:val="22"/>
        </w:rPr>
        <w:t xml:space="preserve"> (By Fault-tolerance, Cache multiple steps , Train existing Models)</w:t>
      </w:r>
    </w:p>
    <w:p w14:paraId="0042C07D" w14:textId="5902252C" w:rsidR="00A50111" w:rsidRDefault="00A50111" w:rsidP="00406718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Streaming</w:t>
      </w:r>
    </w:p>
    <w:p w14:paraId="607FD949" w14:textId="1BDF2D17" w:rsidR="00406718" w:rsidRDefault="00406718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Categorized stream data and distribute to different data-set.</w:t>
      </w:r>
    </w:p>
    <w:p w14:paraId="76C5C278" w14:textId="05D34DE8" w:rsidR="00A50111" w:rsidRDefault="00A50111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improve performance, cache the data in Kafka and Elastic Search</w:t>
      </w:r>
      <w:r w:rsidR="00542119">
        <w:rPr>
          <w:rFonts w:asciiTheme="minorHAnsi" w:hAnsiTheme="minorHAnsi"/>
          <w:sz w:val="22"/>
          <w:szCs w:val="22"/>
        </w:rPr>
        <w:t xml:space="preserve"> and re</w:t>
      </w:r>
      <w:r>
        <w:rPr>
          <w:rFonts w:asciiTheme="minorHAnsi" w:hAnsiTheme="minorHAnsi"/>
          <w:sz w:val="22"/>
          <w:szCs w:val="22"/>
        </w:rPr>
        <w:t>u</w:t>
      </w:r>
      <w:r w:rsidR="00542119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e</w:t>
      </w:r>
      <w:r w:rsidR="00542119">
        <w:rPr>
          <w:rFonts w:asciiTheme="minorHAnsi" w:hAnsiTheme="minorHAnsi"/>
          <w:sz w:val="22"/>
          <w:szCs w:val="22"/>
        </w:rPr>
        <w:t xml:space="preserve"> and expire a</w:t>
      </w:r>
      <w:r w:rsidR="00C43B70">
        <w:rPr>
          <w:rFonts w:asciiTheme="minorHAnsi" w:hAnsiTheme="minorHAnsi"/>
          <w:sz w:val="22"/>
          <w:szCs w:val="22"/>
        </w:rPr>
        <w:t>s not required.</w:t>
      </w:r>
    </w:p>
    <w:p w14:paraId="61BF9103" w14:textId="0CDE13A2" w:rsidR="00542119" w:rsidRPr="00542119" w:rsidRDefault="00542119" w:rsidP="00542119">
      <w:pPr>
        <w:pStyle w:val="ListParagraph"/>
        <w:numPr>
          <w:ilvl w:val="2"/>
          <w:numId w:val="33"/>
        </w:numPr>
        <w:rPr>
          <w:rFonts w:asciiTheme="minorHAnsi" w:hAnsiTheme="minorHAnsi"/>
          <w:sz w:val="22"/>
          <w:szCs w:val="22"/>
        </w:rPr>
      </w:pPr>
      <w:r w:rsidRPr="00542119">
        <w:rPr>
          <w:rFonts w:asciiTheme="minorHAnsi" w:hAnsiTheme="minorHAnsi"/>
          <w:sz w:val="22"/>
          <w:szCs w:val="22"/>
        </w:rPr>
        <w:t xml:space="preserve">Mlib based Regression and classification library for analyse </w:t>
      </w:r>
      <w:r w:rsidR="00C43B70">
        <w:rPr>
          <w:rFonts w:asciiTheme="minorHAnsi" w:hAnsiTheme="minorHAnsi"/>
          <w:sz w:val="22"/>
          <w:szCs w:val="22"/>
        </w:rPr>
        <w:t>hidden fault</w:t>
      </w:r>
    </w:p>
    <w:p w14:paraId="6E4A6C81" w14:textId="58C9A5EE" w:rsidR="00A50111" w:rsidRDefault="00A50111" w:rsidP="00406718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Recommendation </w:t>
      </w:r>
    </w:p>
    <w:p w14:paraId="12710AEA" w14:textId="4257BD57" w:rsidR="00A50111" w:rsidRDefault="00542119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Based on Preference and Ratings of Product and Customer</w:t>
      </w:r>
    </w:p>
    <w:p w14:paraId="11F55CF4" w14:textId="209B8103" w:rsidR="00542119" w:rsidRDefault="00542119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Bring out the history and data exist in different platform.</w:t>
      </w:r>
    </w:p>
    <w:p w14:paraId="21383780" w14:textId="04B5E778" w:rsidR="00542119" w:rsidRDefault="00542119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Classified data on user comment and invoice</w:t>
      </w:r>
    </w:p>
    <w:p w14:paraId="0BD9B75B" w14:textId="7A5C96A4" w:rsidR="00542119" w:rsidRPr="00542119" w:rsidRDefault="00542119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Used Random forest for decision making to identify quality of customer and rank them</w:t>
      </w:r>
    </w:p>
    <w:p w14:paraId="047B98A4" w14:textId="77777777" w:rsidR="00A50111" w:rsidRDefault="00A50111" w:rsidP="00AE3C2B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406718">
        <w:rPr>
          <w:rFonts w:asciiTheme="minorHAnsi" w:hAnsiTheme="minorHAnsi"/>
          <w:sz w:val="22"/>
          <w:szCs w:val="22"/>
        </w:rPr>
        <w:t xml:space="preserve">hat-bot </w:t>
      </w:r>
    </w:p>
    <w:p w14:paraId="4EE78203" w14:textId="77777777" w:rsidR="00A50111" w:rsidRDefault="00406718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help user </w:t>
      </w:r>
      <w:r w:rsidR="00C75405">
        <w:rPr>
          <w:rFonts w:asciiTheme="minorHAnsi" w:hAnsiTheme="minorHAnsi"/>
          <w:sz w:val="22"/>
          <w:szCs w:val="22"/>
        </w:rPr>
        <w:t>direct</w:t>
      </w:r>
      <w:r>
        <w:rPr>
          <w:rFonts w:asciiTheme="minorHAnsi" w:hAnsiTheme="minorHAnsi"/>
          <w:sz w:val="22"/>
          <w:szCs w:val="22"/>
        </w:rPr>
        <w:t>ly</w:t>
      </w:r>
      <w:r w:rsidR="00C75405">
        <w:rPr>
          <w:rFonts w:asciiTheme="minorHAnsi" w:hAnsiTheme="minorHAnsi"/>
          <w:sz w:val="22"/>
          <w:szCs w:val="22"/>
        </w:rPr>
        <w:t xml:space="preserve"> communicate with Database and other platform</w:t>
      </w:r>
      <w:r w:rsidR="00E33A85">
        <w:rPr>
          <w:rFonts w:asciiTheme="minorHAnsi" w:hAnsiTheme="minorHAnsi"/>
          <w:sz w:val="22"/>
          <w:szCs w:val="22"/>
        </w:rPr>
        <w:t>s</w:t>
      </w:r>
      <w:r w:rsidR="00AE3C2B">
        <w:rPr>
          <w:rFonts w:asciiTheme="minorHAnsi" w:hAnsiTheme="minorHAnsi"/>
          <w:sz w:val="22"/>
          <w:szCs w:val="22"/>
        </w:rPr>
        <w:t>.</w:t>
      </w:r>
    </w:p>
    <w:p w14:paraId="71C1673A" w14:textId="2273983D" w:rsidR="00292449" w:rsidRDefault="00292449" w:rsidP="00A50111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 w:rsidRPr="00AE3C2B">
        <w:rPr>
          <w:rFonts w:asciiTheme="minorHAnsi" w:hAnsiTheme="minorHAnsi"/>
          <w:sz w:val="22"/>
          <w:szCs w:val="22"/>
        </w:rPr>
        <w:t xml:space="preserve">Reinforcement to learn </w:t>
      </w:r>
      <w:r w:rsidR="00C75405" w:rsidRPr="00AE3C2B">
        <w:rPr>
          <w:rFonts w:asciiTheme="minorHAnsi" w:hAnsiTheme="minorHAnsi"/>
          <w:sz w:val="22"/>
          <w:szCs w:val="22"/>
        </w:rPr>
        <w:t>by user response and improve bot service</w:t>
      </w:r>
      <w:r w:rsidR="00406718">
        <w:rPr>
          <w:rFonts w:asciiTheme="minorHAnsi" w:hAnsiTheme="minorHAnsi"/>
          <w:sz w:val="22"/>
          <w:szCs w:val="22"/>
        </w:rPr>
        <w:t>.</w:t>
      </w:r>
    </w:p>
    <w:p w14:paraId="517DA263" w14:textId="77777777" w:rsidR="00542119" w:rsidRDefault="00542119" w:rsidP="00292449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Decision Making </w:t>
      </w:r>
    </w:p>
    <w:p w14:paraId="7ABE454A" w14:textId="5BCB87DB" w:rsidR="00C75405" w:rsidRDefault="00C75405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Used Random forest for decision making </w:t>
      </w:r>
      <w:r w:rsidR="000C6EE0">
        <w:rPr>
          <w:rFonts w:asciiTheme="minorHAnsi" w:hAnsiTheme="minorHAnsi"/>
          <w:sz w:val="22"/>
          <w:szCs w:val="22"/>
        </w:rPr>
        <w:t>to identify quality of customer and rank them</w:t>
      </w:r>
    </w:p>
    <w:p w14:paraId="3EC62E7C" w14:textId="53F21CDE" w:rsidR="00542119" w:rsidRDefault="00542119" w:rsidP="00542119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 w:rsidRPr="008E14D6">
        <w:rPr>
          <w:rFonts w:asciiTheme="minorHAnsi" w:hAnsiTheme="minorHAnsi"/>
          <w:sz w:val="22"/>
          <w:szCs w:val="22"/>
        </w:rPr>
        <w:t>Wrote</w:t>
      </w:r>
      <w:r>
        <w:rPr>
          <w:rFonts w:asciiTheme="minorHAnsi" w:hAnsiTheme="minorHAnsi"/>
          <w:sz w:val="22"/>
          <w:szCs w:val="22"/>
        </w:rPr>
        <w:t xml:space="preserve"> Spring</w:t>
      </w:r>
      <w:r w:rsidRPr="008E14D6">
        <w:rPr>
          <w:rFonts w:asciiTheme="minorHAnsi" w:hAnsiTheme="minorHAnsi"/>
          <w:sz w:val="22"/>
          <w:szCs w:val="22"/>
        </w:rPr>
        <w:t xml:space="preserve"> Services to communicate with </w:t>
      </w:r>
      <w:r>
        <w:rPr>
          <w:rFonts w:asciiTheme="minorHAnsi" w:hAnsiTheme="minorHAnsi"/>
          <w:sz w:val="22"/>
          <w:szCs w:val="22"/>
        </w:rPr>
        <w:t>Other</w:t>
      </w:r>
      <w:r w:rsidRPr="008E14D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Java Platforms.</w:t>
      </w:r>
    </w:p>
    <w:p w14:paraId="18CFB446" w14:textId="77777777" w:rsidR="00542119" w:rsidRDefault="00292449" w:rsidP="00292449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Migrate</w:t>
      </w:r>
    </w:p>
    <w:p w14:paraId="049FE3D8" w14:textId="405FBC39" w:rsidR="00542119" w:rsidRPr="00542119" w:rsidRDefault="00292449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Old Architecture from </w:t>
      </w:r>
      <w:r w:rsidR="009A17D4">
        <w:rPr>
          <w:rFonts w:asciiTheme="minorHAnsi" w:hAnsiTheme="minorHAnsi"/>
          <w:sz w:val="22"/>
          <w:szCs w:val="22"/>
        </w:rPr>
        <w:t>Generic Queue</w:t>
      </w:r>
      <w:r>
        <w:rPr>
          <w:rFonts w:asciiTheme="minorHAnsi" w:hAnsiTheme="minorHAnsi"/>
          <w:sz w:val="22"/>
          <w:szCs w:val="22"/>
        </w:rPr>
        <w:t>-Java-SpringBoot to Kafka-Scala-Spark Platform to handle Huge</w:t>
      </w:r>
      <w:r w:rsidR="00CC6D64">
        <w:rPr>
          <w:rFonts w:asciiTheme="minorHAnsi" w:hAnsiTheme="minorHAnsi"/>
          <w:sz w:val="22"/>
          <w:szCs w:val="22"/>
        </w:rPr>
        <w:t xml:space="preserve"> Streaming</w:t>
      </w:r>
      <w:r>
        <w:rPr>
          <w:rFonts w:asciiTheme="minorHAnsi" w:hAnsiTheme="minorHAnsi"/>
          <w:sz w:val="22"/>
          <w:szCs w:val="22"/>
        </w:rPr>
        <w:t xml:space="preserve"> Data coming from Legacy system and </w:t>
      </w:r>
      <w:r w:rsidR="008F4467">
        <w:rPr>
          <w:rFonts w:asciiTheme="minorHAnsi" w:hAnsiTheme="minorHAnsi"/>
          <w:sz w:val="22"/>
          <w:szCs w:val="22"/>
        </w:rPr>
        <w:t>Realtime</w:t>
      </w:r>
      <w:r w:rsidR="00FB41D8">
        <w:rPr>
          <w:rFonts w:asciiTheme="minorHAnsi" w:hAnsiTheme="minorHAnsi"/>
          <w:sz w:val="22"/>
          <w:szCs w:val="22"/>
        </w:rPr>
        <w:t>.</w:t>
      </w:r>
    </w:p>
    <w:p w14:paraId="611DD7CD" w14:textId="77777777" w:rsidR="00542119" w:rsidRDefault="00CF7C3B" w:rsidP="000C6EE0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Data Lake</w:t>
      </w:r>
    </w:p>
    <w:p w14:paraId="6D49B148" w14:textId="6DF2D33A" w:rsidR="00542119" w:rsidRDefault="00542119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Keep</w:t>
      </w:r>
      <w:r w:rsidR="00C43B7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on increasing </w:t>
      </w:r>
      <w:r w:rsidR="00C43B70">
        <w:rPr>
          <w:rFonts w:asciiTheme="minorHAnsi" w:hAnsiTheme="minorHAnsi"/>
          <w:sz w:val="22"/>
          <w:szCs w:val="22"/>
        </w:rPr>
        <w:t xml:space="preserve">data volume with increasing </w:t>
      </w:r>
      <w:r>
        <w:rPr>
          <w:rFonts w:asciiTheme="minorHAnsi" w:hAnsiTheme="minorHAnsi"/>
          <w:sz w:val="22"/>
          <w:szCs w:val="22"/>
        </w:rPr>
        <w:t>micro</w:t>
      </w:r>
      <w:r w:rsidR="00C43B70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service</w:t>
      </w:r>
      <w:r w:rsidR="00C43B7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and platform</w:t>
      </w:r>
      <w:r w:rsidR="00C43B70">
        <w:rPr>
          <w:rFonts w:asciiTheme="minorHAnsi" w:hAnsiTheme="minorHAnsi"/>
          <w:sz w:val="22"/>
          <w:szCs w:val="22"/>
        </w:rPr>
        <w:t>s</w:t>
      </w:r>
    </w:p>
    <w:p w14:paraId="7E4CCF99" w14:textId="3E877498" w:rsidR="00C43B70" w:rsidRDefault="00C43B70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 the data load tune the architecture.</w:t>
      </w:r>
    </w:p>
    <w:p w14:paraId="15377F89" w14:textId="50ECC656" w:rsidR="00CF7C3B" w:rsidRDefault="00CF7C3B" w:rsidP="000C6EE0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to hold incremental data and further process for data analytics.</w:t>
      </w:r>
    </w:p>
    <w:p w14:paraId="5A2AD82B" w14:textId="3F63A8A6" w:rsidR="00542119" w:rsidRDefault="00542119" w:rsidP="000C6EE0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Dashboard</w:t>
      </w:r>
    </w:p>
    <w:p w14:paraId="2730E5BE" w14:textId="623FE10A" w:rsidR="000C6EE0" w:rsidRDefault="00C43B70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0C6EE0">
        <w:rPr>
          <w:rFonts w:asciiTheme="minorHAnsi" w:hAnsiTheme="minorHAnsi"/>
          <w:sz w:val="22"/>
          <w:szCs w:val="22"/>
        </w:rPr>
        <w:t>o get Splunk Performance graph depends on Service logs</w:t>
      </w:r>
      <w:r>
        <w:rPr>
          <w:rFonts w:asciiTheme="minorHAnsi" w:hAnsiTheme="minorHAnsi"/>
          <w:sz w:val="22"/>
          <w:szCs w:val="22"/>
        </w:rPr>
        <w:t>. Monitor Data lake and service failures.</w:t>
      </w:r>
    </w:p>
    <w:p w14:paraId="179E5AD3" w14:textId="47A937D1" w:rsidR="00C43B70" w:rsidRDefault="00C43B70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Weekly Forcasting and Report for senior managers</w:t>
      </w:r>
    </w:p>
    <w:p w14:paraId="26A34FFA" w14:textId="41CF1814" w:rsidR="00C43B70" w:rsidRDefault="00C43B70" w:rsidP="00542119">
      <w:pPr>
        <w:pStyle w:val="ListParagraph"/>
        <w:numPr>
          <w:ilvl w:val="2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Initial data validation and POC to find best algorithms</w:t>
      </w:r>
    </w:p>
    <w:p w14:paraId="6DA8F01B" w14:textId="436B9E32" w:rsidR="000C6EE0" w:rsidRPr="000C6EE0" w:rsidRDefault="000C6EE0" w:rsidP="000C6EE0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Worked on Oracle Report</w:t>
      </w:r>
      <w:r w:rsidR="00C43B70">
        <w:rPr>
          <w:rFonts w:asciiTheme="minorHAnsi" w:hAnsiTheme="minorHAnsi"/>
          <w:sz w:val="22"/>
          <w:szCs w:val="22"/>
        </w:rPr>
        <w:t xml:space="preserve"> for Data Failure Anal</w:t>
      </w:r>
      <w:r w:rsidR="00E33A85">
        <w:rPr>
          <w:rFonts w:asciiTheme="minorHAnsi" w:hAnsiTheme="minorHAnsi"/>
          <w:sz w:val="22"/>
          <w:szCs w:val="22"/>
        </w:rPr>
        <w:t>ysis</w:t>
      </w:r>
      <w:r>
        <w:rPr>
          <w:rFonts w:asciiTheme="minorHAnsi" w:hAnsiTheme="minorHAnsi"/>
          <w:sz w:val="22"/>
          <w:szCs w:val="22"/>
        </w:rPr>
        <w:t>.</w:t>
      </w:r>
    </w:p>
    <w:p w14:paraId="7F7A6642" w14:textId="77777777" w:rsidR="00292449" w:rsidRDefault="00292449" w:rsidP="00C91EA4">
      <w:pPr>
        <w:pStyle w:val="ListParagraph"/>
        <w:jc w:val="both"/>
        <w:rPr>
          <w:rFonts w:asciiTheme="minorHAnsi" w:hAnsiTheme="minorHAnsi"/>
          <w:sz w:val="22"/>
          <w:szCs w:val="22"/>
        </w:rPr>
      </w:pPr>
    </w:p>
    <w:p w14:paraId="6840DD46" w14:textId="05446406" w:rsidR="00C91EA4" w:rsidRDefault="00C91EA4" w:rsidP="003A258D">
      <w:pPr>
        <w:pStyle w:val="ListParagraph"/>
        <w:jc w:val="both"/>
        <w:rPr>
          <w:rFonts w:asciiTheme="minorHAnsi" w:hAnsiTheme="minorHAnsi"/>
          <w:b/>
          <w:sz w:val="22"/>
          <w:szCs w:val="22"/>
        </w:rPr>
      </w:pPr>
      <w:r w:rsidRPr="0069131D">
        <w:rPr>
          <w:rFonts w:asciiTheme="minorHAnsi" w:hAnsiTheme="minorHAnsi"/>
          <w:b/>
          <w:sz w:val="22"/>
          <w:szCs w:val="22"/>
        </w:rPr>
        <w:t>Technology:</w:t>
      </w:r>
      <w:r w:rsidR="003A258D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Spring</w:t>
      </w:r>
      <w:r w:rsidR="007A1E18">
        <w:rPr>
          <w:rFonts w:asciiTheme="minorHAnsi" w:hAnsiTheme="minorHAnsi"/>
          <w:b/>
          <w:sz w:val="22"/>
          <w:szCs w:val="22"/>
        </w:rPr>
        <w:t xml:space="preserve"> </w:t>
      </w:r>
      <w:r w:rsidR="00B74CA8">
        <w:rPr>
          <w:rFonts w:asciiTheme="minorHAnsi" w:hAnsiTheme="minorHAnsi"/>
          <w:b/>
          <w:sz w:val="22"/>
          <w:szCs w:val="22"/>
        </w:rPr>
        <w:t>, Java</w:t>
      </w:r>
      <w:r w:rsidR="003A258D">
        <w:rPr>
          <w:rFonts w:asciiTheme="minorHAnsi" w:hAnsiTheme="minorHAnsi"/>
          <w:b/>
          <w:sz w:val="22"/>
          <w:szCs w:val="22"/>
        </w:rPr>
        <w:t xml:space="preserve">, </w:t>
      </w:r>
      <w:r w:rsidR="003A258D" w:rsidRPr="001C4ACF">
        <w:rPr>
          <w:rFonts w:asciiTheme="minorHAnsi" w:hAnsiTheme="minorHAnsi"/>
          <w:b/>
          <w:sz w:val="22"/>
          <w:szCs w:val="22"/>
        </w:rPr>
        <w:t>Spark</w:t>
      </w:r>
      <w:r w:rsidR="003A258D">
        <w:rPr>
          <w:rFonts w:asciiTheme="minorHAnsi" w:hAnsiTheme="minorHAnsi"/>
          <w:b/>
          <w:sz w:val="22"/>
          <w:szCs w:val="22"/>
        </w:rPr>
        <w:t>-scala</w:t>
      </w:r>
      <w:r w:rsidR="003A258D" w:rsidRPr="001C4ACF">
        <w:rPr>
          <w:rFonts w:asciiTheme="minorHAnsi" w:hAnsiTheme="minorHAnsi"/>
          <w:b/>
          <w:sz w:val="22"/>
          <w:szCs w:val="22"/>
        </w:rPr>
        <w:t>, Kafka , MLlib</w:t>
      </w:r>
      <w:r w:rsidR="003A258D">
        <w:rPr>
          <w:rFonts w:asciiTheme="minorHAnsi" w:hAnsiTheme="minorHAnsi"/>
          <w:b/>
          <w:sz w:val="22"/>
          <w:szCs w:val="22"/>
        </w:rPr>
        <w:t>, Splunk, Github , Oracle, Elastic Search</w:t>
      </w:r>
    </w:p>
    <w:p w14:paraId="0114A2B5" w14:textId="77777777" w:rsidR="004F5E9C" w:rsidRDefault="004F5E9C" w:rsidP="003A258D">
      <w:pPr>
        <w:pStyle w:val="ListParagraph"/>
        <w:jc w:val="both"/>
        <w:rPr>
          <w:rFonts w:asciiTheme="minorHAnsi" w:hAnsiTheme="minorHAnsi"/>
          <w:b/>
          <w:sz w:val="22"/>
          <w:szCs w:val="22"/>
        </w:rPr>
      </w:pPr>
    </w:p>
    <w:p w14:paraId="31E06D66" w14:textId="0ECA3379" w:rsidR="004F5E9C" w:rsidRPr="004F5E9C" w:rsidRDefault="004F5E9C" w:rsidP="004F5E9C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sz w:val="22"/>
          <w:szCs w:val="22"/>
        </w:rPr>
      </w:pPr>
      <w:r w:rsidRPr="003D1C73">
        <w:rPr>
          <w:rFonts w:asciiTheme="minorHAnsi" w:hAnsiTheme="minorHAnsi"/>
          <w:b/>
        </w:rPr>
        <w:t>Product Tracker</w:t>
      </w:r>
      <w:r w:rsidRPr="005E587D">
        <w:rPr>
          <w:rFonts w:asciiTheme="minorHAnsi" w:hAnsiTheme="minorHAnsi"/>
          <w:b/>
          <w:sz w:val="22"/>
          <w:szCs w:val="22"/>
        </w:rPr>
        <w:t xml:space="preserve"> </w:t>
      </w:r>
      <w:r w:rsidR="00616DD4">
        <w:rPr>
          <w:rFonts w:asciiTheme="minorHAnsi" w:hAnsiTheme="minorHAnsi"/>
          <w:b/>
          <w:sz w:val="22"/>
          <w:szCs w:val="22"/>
        </w:rPr>
        <w:t>(</w:t>
      </w:r>
      <w:r w:rsidR="003D1C73">
        <w:rPr>
          <w:rFonts w:asciiTheme="minorHAnsi" w:hAnsiTheme="minorHAnsi"/>
          <w:sz w:val="22"/>
          <w:szCs w:val="22"/>
        </w:rPr>
        <w:t>for Inventory Management system</w:t>
      </w:r>
      <w:r w:rsidR="00616DD4">
        <w:rPr>
          <w:rFonts w:asciiTheme="minorHAnsi" w:hAnsiTheme="minorHAnsi"/>
          <w:sz w:val="22"/>
          <w:szCs w:val="22"/>
        </w:rPr>
        <w:t>)</w:t>
      </w:r>
    </w:p>
    <w:p w14:paraId="09D1B4A1" w14:textId="77777777" w:rsidR="004F5E9C" w:rsidRPr="00977294" w:rsidRDefault="004F5E9C" w:rsidP="004F5E9C">
      <w:pPr>
        <w:pStyle w:val="ListParagraph"/>
        <w:numPr>
          <w:ilvl w:val="1"/>
          <w:numId w:val="33"/>
        </w:numPr>
        <w:jc w:val="both"/>
        <w:rPr>
          <w:rFonts w:asciiTheme="minorHAnsi" w:hAnsiTheme="minorHAnsi"/>
          <w:sz w:val="22"/>
          <w:szCs w:val="22"/>
        </w:rPr>
      </w:pPr>
      <w:r w:rsidRPr="00977294">
        <w:rPr>
          <w:rFonts w:asciiTheme="minorHAnsi" w:hAnsiTheme="minorHAnsi"/>
          <w:sz w:val="22"/>
          <w:szCs w:val="22"/>
        </w:rPr>
        <w:t xml:space="preserve">Build inventory management platform for Newly launched products. User can track the inventory details (like: location and delivery date) </w:t>
      </w:r>
      <w:r>
        <w:rPr>
          <w:rFonts w:asciiTheme="minorHAnsi" w:hAnsiTheme="minorHAnsi"/>
          <w:sz w:val="22"/>
          <w:szCs w:val="22"/>
        </w:rPr>
        <w:t>by map.</w:t>
      </w:r>
    </w:p>
    <w:p w14:paraId="4D0B3E68" w14:textId="77777777" w:rsidR="004F5E9C" w:rsidRDefault="004F5E9C" w:rsidP="004F5E9C">
      <w:pPr>
        <w:pStyle w:val="ListParagraph"/>
        <w:numPr>
          <w:ilvl w:val="1"/>
          <w:numId w:val="3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Send notification on registered devices.</w:t>
      </w:r>
    </w:p>
    <w:p w14:paraId="43660548" w14:textId="77777777" w:rsidR="004F5E9C" w:rsidRDefault="004F5E9C" w:rsidP="004F5E9C">
      <w:pPr>
        <w:pStyle w:val="ListParagraph"/>
        <w:numPr>
          <w:ilvl w:val="1"/>
          <w:numId w:val="3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Used “nearest neighbor” ML library to find nearest location of stores.</w:t>
      </w:r>
    </w:p>
    <w:p w14:paraId="3BE56B68" w14:textId="77777777" w:rsidR="004F5E9C" w:rsidRDefault="004F5E9C" w:rsidP="004F5E9C">
      <w:pPr>
        <w:pStyle w:val="ListParagraph"/>
        <w:numPr>
          <w:ilvl w:val="1"/>
          <w:numId w:val="3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Linear regression to find cost of transport and packing</w:t>
      </w:r>
    </w:p>
    <w:p w14:paraId="6B563CDC" w14:textId="77777777" w:rsidR="004F5E9C" w:rsidRPr="00705932" w:rsidRDefault="004F5E9C" w:rsidP="004F5E9C">
      <w:pPr>
        <w:pStyle w:val="ListParagraph"/>
        <w:numPr>
          <w:ilvl w:val="1"/>
          <w:numId w:val="3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Analysed most effective centers and reliable demo happened in past.</w:t>
      </w:r>
    </w:p>
    <w:p w14:paraId="6669BA15" w14:textId="77777777" w:rsidR="004F5E9C" w:rsidRDefault="004F5E9C" w:rsidP="004F5E9C">
      <w:pPr>
        <w:pStyle w:val="ListParagraph"/>
        <w:jc w:val="both"/>
        <w:rPr>
          <w:rFonts w:asciiTheme="minorHAnsi" w:hAnsiTheme="minorHAnsi"/>
          <w:b/>
          <w:sz w:val="22"/>
          <w:szCs w:val="22"/>
        </w:rPr>
      </w:pPr>
      <w:r w:rsidRPr="0069131D">
        <w:rPr>
          <w:rFonts w:asciiTheme="minorHAnsi" w:hAnsiTheme="minorHAnsi"/>
          <w:b/>
          <w:sz w:val="22"/>
          <w:szCs w:val="22"/>
        </w:rPr>
        <w:t xml:space="preserve">Technology: </w:t>
      </w:r>
      <w:r>
        <w:rPr>
          <w:rFonts w:asciiTheme="minorHAnsi" w:hAnsiTheme="minorHAnsi"/>
          <w:b/>
          <w:sz w:val="22"/>
          <w:szCs w:val="22"/>
        </w:rPr>
        <w:t>AngularJS, GoogleMap, IPhoneSwift , Tensorflow</w:t>
      </w:r>
    </w:p>
    <w:p w14:paraId="3284F60F" w14:textId="77777777" w:rsidR="004F5E9C" w:rsidRPr="001C4ACF" w:rsidRDefault="004F5E9C" w:rsidP="003A258D">
      <w:pPr>
        <w:pStyle w:val="ListParagraph"/>
        <w:jc w:val="both"/>
        <w:rPr>
          <w:rFonts w:asciiTheme="minorHAnsi" w:hAnsiTheme="minorHAnsi"/>
          <w:b/>
          <w:sz w:val="22"/>
          <w:szCs w:val="22"/>
        </w:rPr>
      </w:pPr>
    </w:p>
    <w:p w14:paraId="5C3FD1F7" w14:textId="6D16AC6B" w:rsidR="008774EF" w:rsidRPr="004F5E9C" w:rsidRDefault="004F5E9C" w:rsidP="004F5E9C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Infosys Pvt Ltd. </w:t>
      </w:r>
      <w:r w:rsidRPr="00FD7318">
        <w:rPr>
          <w:rFonts w:asciiTheme="minorHAnsi" w:hAnsiTheme="minorHAnsi"/>
          <w:sz w:val="22"/>
          <w:szCs w:val="22"/>
        </w:rPr>
        <w:t>(May, 2013 – till date)</w:t>
      </w:r>
      <w:r w:rsidRPr="00FD7318">
        <w:rPr>
          <w:rFonts w:asciiTheme="minorHAnsi" w:hAnsiTheme="minorHAnsi"/>
          <w:szCs w:val="22"/>
        </w:rPr>
        <w:t xml:space="preserve"> - https://www.infosys.com/</w:t>
      </w:r>
    </w:p>
    <w:p w14:paraId="007E0546" w14:textId="26D04478" w:rsidR="008774EF" w:rsidRPr="00324A21" w:rsidRDefault="008774EF" w:rsidP="005E587D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bCs/>
          <w:sz w:val="22"/>
          <w:szCs w:val="22"/>
        </w:rPr>
      </w:pPr>
      <w:r w:rsidRPr="00324A21">
        <w:rPr>
          <w:rFonts w:asciiTheme="minorHAnsi" w:hAnsiTheme="minorHAnsi" w:cs="Arial"/>
          <w:b/>
          <w:bCs/>
          <w:sz w:val="22"/>
          <w:szCs w:val="22"/>
        </w:rPr>
        <w:t>M</w:t>
      </w:r>
      <w:r w:rsidR="003D1C73">
        <w:rPr>
          <w:rFonts w:asciiTheme="minorHAnsi" w:hAnsiTheme="minorHAnsi" w:cs="Arial"/>
          <w:b/>
          <w:bCs/>
          <w:sz w:val="22"/>
          <w:szCs w:val="22"/>
        </w:rPr>
        <w:t>icro-s</w:t>
      </w:r>
      <w:r w:rsidRPr="00324A21">
        <w:rPr>
          <w:rFonts w:asciiTheme="minorHAnsi" w:hAnsiTheme="minorHAnsi" w:cs="Arial"/>
          <w:b/>
          <w:bCs/>
          <w:sz w:val="22"/>
          <w:szCs w:val="22"/>
        </w:rPr>
        <w:t>ervice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 </w:t>
      </w:r>
      <w:r w:rsidRPr="003D1C73">
        <w:rPr>
          <w:rFonts w:asciiTheme="minorHAnsi" w:hAnsiTheme="minorHAnsi" w:cs="Arial"/>
          <w:b/>
          <w:bCs/>
          <w:sz w:val="22"/>
          <w:szCs w:val="22"/>
        </w:rPr>
        <w:t>Management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: </w:t>
      </w:r>
      <w:r w:rsidR="00481BC1">
        <w:rPr>
          <w:rFonts w:asciiTheme="minorHAnsi" w:hAnsiTheme="minorHAnsi" w:cs="Arial"/>
          <w:bCs/>
          <w:sz w:val="22"/>
          <w:szCs w:val="22"/>
        </w:rPr>
        <w:t>Build Dashboard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 </w:t>
      </w:r>
      <w:r w:rsidR="00292449">
        <w:rPr>
          <w:rFonts w:asciiTheme="minorHAnsi" w:hAnsiTheme="minorHAnsi" w:cs="Arial"/>
          <w:bCs/>
          <w:sz w:val="22"/>
          <w:szCs w:val="22"/>
        </w:rPr>
        <w:t xml:space="preserve">to </w:t>
      </w:r>
      <w:r w:rsidR="00481BC1">
        <w:rPr>
          <w:rFonts w:asciiTheme="minorHAnsi" w:hAnsiTheme="minorHAnsi" w:cs="Arial"/>
          <w:bCs/>
          <w:sz w:val="22"/>
          <w:szCs w:val="22"/>
        </w:rPr>
        <w:t xml:space="preserve">automate </w:t>
      </w:r>
      <w:r w:rsidR="0061454B">
        <w:rPr>
          <w:rFonts w:asciiTheme="minorHAnsi" w:hAnsiTheme="minorHAnsi" w:cs="Arial"/>
          <w:bCs/>
          <w:sz w:val="22"/>
          <w:szCs w:val="22"/>
        </w:rPr>
        <w:t xml:space="preserve">Custom 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Services </w:t>
      </w:r>
      <w:r w:rsidR="003D1C73">
        <w:rPr>
          <w:rFonts w:asciiTheme="minorHAnsi" w:hAnsiTheme="minorHAnsi" w:cs="Arial"/>
          <w:bCs/>
          <w:sz w:val="22"/>
          <w:szCs w:val="22"/>
        </w:rPr>
        <w:t>without human interference</w:t>
      </w:r>
      <w:r w:rsidRPr="00324A21">
        <w:rPr>
          <w:rFonts w:asciiTheme="minorHAnsi" w:hAnsiTheme="minorHAnsi" w:cs="Arial"/>
          <w:bCs/>
          <w:sz w:val="22"/>
          <w:szCs w:val="22"/>
        </w:rPr>
        <w:t>.</w:t>
      </w:r>
    </w:p>
    <w:p w14:paraId="7D9D020D" w14:textId="7D1FA6A1" w:rsidR="008774EF" w:rsidRPr="00324A21" w:rsidRDefault="008774EF" w:rsidP="008774EF">
      <w:pPr>
        <w:pStyle w:val="ListParagraph"/>
        <w:numPr>
          <w:ilvl w:val="1"/>
          <w:numId w:val="31"/>
        </w:numPr>
        <w:ind w:left="1080"/>
        <w:jc w:val="both"/>
        <w:rPr>
          <w:rFonts w:asciiTheme="minorHAnsi" w:hAnsiTheme="minorHAnsi" w:cs="Arial"/>
          <w:bCs/>
          <w:sz w:val="22"/>
          <w:szCs w:val="22"/>
        </w:rPr>
      </w:pPr>
      <w:r w:rsidRPr="00324A21">
        <w:rPr>
          <w:rFonts w:asciiTheme="minorHAnsi" w:hAnsiTheme="minorHAnsi" w:cs="Arial"/>
          <w:bCs/>
          <w:sz w:val="22"/>
          <w:szCs w:val="22"/>
        </w:rPr>
        <w:t xml:space="preserve">Automation build </w:t>
      </w:r>
      <w:r w:rsidR="00AE3C2B">
        <w:rPr>
          <w:rFonts w:asciiTheme="minorHAnsi" w:hAnsiTheme="minorHAnsi" w:cs="Arial"/>
          <w:bCs/>
          <w:sz w:val="22"/>
          <w:szCs w:val="22"/>
        </w:rPr>
        <w:t xml:space="preserve">on 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top of </w:t>
      </w:r>
      <w:r w:rsidR="00481BC1">
        <w:rPr>
          <w:rFonts w:asciiTheme="minorHAnsi" w:hAnsiTheme="minorHAnsi" w:cs="Arial"/>
          <w:bCs/>
          <w:sz w:val="22"/>
          <w:szCs w:val="22"/>
        </w:rPr>
        <w:t xml:space="preserve">Netflix </w:t>
      </w:r>
      <w:r w:rsidRPr="00324A21">
        <w:rPr>
          <w:rFonts w:asciiTheme="minorHAnsi" w:hAnsiTheme="minorHAnsi" w:cs="Arial"/>
          <w:bCs/>
          <w:sz w:val="22"/>
          <w:szCs w:val="22"/>
        </w:rPr>
        <w:t>Hystrix platform</w:t>
      </w:r>
    </w:p>
    <w:p w14:paraId="0B64B2B3" w14:textId="34B9520A" w:rsidR="008774EF" w:rsidRPr="00324A21" w:rsidRDefault="008774EF" w:rsidP="008774EF">
      <w:pPr>
        <w:pStyle w:val="ListParagraph"/>
        <w:numPr>
          <w:ilvl w:val="1"/>
          <w:numId w:val="31"/>
        </w:numPr>
        <w:ind w:left="1080"/>
        <w:jc w:val="both"/>
        <w:rPr>
          <w:rFonts w:asciiTheme="minorHAnsi" w:hAnsiTheme="minorHAnsi" w:cs="Arial"/>
          <w:bCs/>
          <w:sz w:val="22"/>
          <w:szCs w:val="22"/>
        </w:rPr>
      </w:pPr>
      <w:r w:rsidRPr="00324A21">
        <w:rPr>
          <w:rFonts w:asciiTheme="minorHAnsi" w:hAnsiTheme="minorHAnsi" w:cs="Arial"/>
          <w:bCs/>
          <w:sz w:val="22"/>
          <w:szCs w:val="22"/>
        </w:rPr>
        <w:lastRenderedPageBreak/>
        <w:t xml:space="preserve">MongoDB to </w:t>
      </w:r>
      <w:r w:rsidR="00E11457">
        <w:rPr>
          <w:rFonts w:asciiTheme="minorHAnsi" w:hAnsiTheme="minorHAnsi" w:cs="Arial"/>
          <w:bCs/>
          <w:sz w:val="22"/>
          <w:szCs w:val="22"/>
        </w:rPr>
        <w:t>store</w:t>
      </w:r>
      <w:r w:rsidRPr="00324A21">
        <w:rPr>
          <w:rFonts w:asciiTheme="minorHAnsi" w:hAnsiTheme="minorHAnsi" w:cs="Arial"/>
          <w:bCs/>
          <w:sz w:val="22"/>
          <w:szCs w:val="22"/>
        </w:rPr>
        <w:t xml:space="preserve"> Service generated data. </w:t>
      </w:r>
    </w:p>
    <w:p w14:paraId="3128335A" w14:textId="77777777" w:rsidR="008774EF" w:rsidRPr="00324A21" w:rsidRDefault="008774EF" w:rsidP="008774EF">
      <w:pPr>
        <w:pStyle w:val="ListParagraph"/>
        <w:numPr>
          <w:ilvl w:val="1"/>
          <w:numId w:val="31"/>
        </w:numPr>
        <w:ind w:left="1080"/>
        <w:jc w:val="both"/>
        <w:rPr>
          <w:rFonts w:asciiTheme="minorHAnsi" w:hAnsiTheme="minorHAnsi" w:cs="Arial"/>
          <w:bCs/>
          <w:sz w:val="22"/>
          <w:szCs w:val="22"/>
        </w:rPr>
      </w:pPr>
      <w:r w:rsidRPr="00324A21">
        <w:rPr>
          <w:rFonts w:asciiTheme="minorHAnsi" w:hAnsiTheme="minorHAnsi" w:cs="Arial"/>
          <w:bCs/>
          <w:sz w:val="22"/>
          <w:szCs w:val="22"/>
        </w:rPr>
        <w:t xml:space="preserve">Build UI to create Rule, which solve complex Service dependency layer and Services link to Each other. </w:t>
      </w:r>
    </w:p>
    <w:p w14:paraId="6E46D19E" w14:textId="77777777" w:rsidR="008774EF" w:rsidRPr="00324A21" w:rsidRDefault="008774EF" w:rsidP="008774EF">
      <w:pPr>
        <w:pStyle w:val="ListParagraph"/>
        <w:numPr>
          <w:ilvl w:val="1"/>
          <w:numId w:val="31"/>
        </w:numPr>
        <w:ind w:left="1080"/>
        <w:jc w:val="both"/>
        <w:rPr>
          <w:rFonts w:asciiTheme="minorHAnsi" w:hAnsiTheme="minorHAnsi" w:cs="Arial"/>
          <w:bCs/>
          <w:sz w:val="22"/>
          <w:szCs w:val="22"/>
        </w:rPr>
      </w:pPr>
      <w:r w:rsidRPr="00324A21">
        <w:rPr>
          <w:rFonts w:asciiTheme="minorHAnsi" w:hAnsiTheme="minorHAnsi" w:cs="Arial"/>
          <w:bCs/>
          <w:sz w:val="22"/>
          <w:szCs w:val="22"/>
        </w:rPr>
        <w:t>Not effecting Legacy Service structure</w:t>
      </w:r>
    </w:p>
    <w:p w14:paraId="2DE49701" w14:textId="77777777" w:rsidR="008774EF" w:rsidRPr="00324A21" w:rsidRDefault="008774EF" w:rsidP="008774EF">
      <w:pPr>
        <w:pStyle w:val="ListParagraph"/>
        <w:numPr>
          <w:ilvl w:val="1"/>
          <w:numId w:val="31"/>
        </w:numPr>
        <w:ind w:left="1080"/>
        <w:jc w:val="both"/>
        <w:rPr>
          <w:rFonts w:asciiTheme="minorHAnsi" w:hAnsiTheme="minorHAnsi" w:cs="Arial"/>
          <w:bCs/>
          <w:sz w:val="22"/>
          <w:szCs w:val="22"/>
        </w:rPr>
      </w:pPr>
      <w:r w:rsidRPr="00324A21">
        <w:rPr>
          <w:rFonts w:asciiTheme="minorHAnsi" w:hAnsiTheme="minorHAnsi" w:cs="Arial"/>
          <w:bCs/>
          <w:sz w:val="22"/>
          <w:szCs w:val="22"/>
        </w:rPr>
        <w:t>Monitor the services (tracked in graph) and Auto Recovery, means never fail strategy.</w:t>
      </w:r>
    </w:p>
    <w:p w14:paraId="1B75AF7B" w14:textId="424860AE" w:rsidR="00C91EA4" w:rsidRPr="00A817C8" w:rsidRDefault="00A817C8" w:rsidP="00847A05">
      <w:pPr>
        <w:pStyle w:val="ListParagraph"/>
        <w:jc w:val="both"/>
        <w:rPr>
          <w:rFonts w:asciiTheme="minorHAnsi" w:hAnsiTheme="minorHAnsi"/>
          <w:b/>
          <w:sz w:val="22"/>
          <w:szCs w:val="22"/>
        </w:rPr>
      </w:pPr>
      <w:r w:rsidRPr="0069131D">
        <w:rPr>
          <w:rFonts w:asciiTheme="minorHAnsi" w:hAnsiTheme="minorHAnsi"/>
          <w:b/>
          <w:sz w:val="22"/>
          <w:szCs w:val="22"/>
        </w:rPr>
        <w:t xml:space="preserve">Technology: </w:t>
      </w:r>
      <w:r w:rsidR="006D741E">
        <w:rPr>
          <w:rFonts w:asciiTheme="minorHAnsi" w:hAnsiTheme="minorHAnsi"/>
          <w:b/>
          <w:sz w:val="22"/>
          <w:szCs w:val="22"/>
        </w:rPr>
        <w:t xml:space="preserve">Java, </w:t>
      </w:r>
      <w:r w:rsidR="006D741E" w:rsidRPr="006D741E">
        <w:rPr>
          <w:rFonts w:asciiTheme="minorHAnsi" w:hAnsiTheme="minorHAnsi" w:cs="Arial"/>
          <w:b/>
          <w:bCs/>
          <w:sz w:val="22"/>
          <w:szCs w:val="22"/>
        </w:rPr>
        <w:t>Hystrix</w:t>
      </w:r>
      <w:r w:rsidR="00AE3C2B">
        <w:rPr>
          <w:rFonts w:asciiTheme="minorHAnsi" w:hAnsiTheme="minorHAnsi" w:cs="Arial"/>
          <w:b/>
          <w:bCs/>
          <w:sz w:val="22"/>
          <w:szCs w:val="22"/>
        </w:rPr>
        <w:t>, Python</w:t>
      </w:r>
    </w:p>
    <w:p w14:paraId="699B3FCB" w14:textId="77777777" w:rsidR="003B01FA" w:rsidRPr="0015762C" w:rsidRDefault="003B01FA" w:rsidP="005F0E7B">
      <w:pPr>
        <w:pStyle w:val="ListParagraph"/>
        <w:ind w:left="450"/>
        <w:jc w:val="both"/>
        <w:rPr>
          <w:rFonts w:asciiTheme="minorHAnsi" w:eastAsia="Times New Roman" w:hAnsiTheme="minorHAnsi"/>
          <w:b/>
          <w:sz w:val="22"/>
          <w:szCs w:val="22"/>
        </w:rPr>
      </w:pPr>
    </w:p>
    <w:p w14:paraId="4C5BBF2A" w14:textId="7429CB5E" w:rsidR="007B7823" w:rsidRPr="00FD7318" w:rsidRDefault="007B7823" w:rsidP="005F0E7B">
      <w:pPr>
        <w:pStyle w:val="ListParagraph"/>
        <w:numPr>
          <w:ilvl w:val="0"/>
          <w:numId w:val="15"/>
        </w:numPr>
        <w:tabs>
          <w:tab w:val="left" w:pos="1418"/>
        </w:tabs>
        <w:jc w:val="both"/>
        <w:rPr>
          <w:rFonts w:asciiTheme="minorHAnsi" w:hAnsiTheme="minorHAnsi"/>
          <w:b/>
          <w:bCs/>
          <w:sz w:val="22"/>
          <w:szCs w:val="22"/>
        </w:rPr>
      </w:pPr>
      <w:r w:rsidRPr="00FD7318">
        <w:rPr>
          <w:rFonts w:asciiTheme="minorHAnsi" w:hAnsiTheme="minorHAnsi"/>
          <w:b/>
          <w:sz w:val="22"/>
          <w:szCs w:val="22"/>
        </w:rPr>
        <w:t>Hewlett-Packard</w:t>
      </w:r>
      <w:r w:rsidR="00243B79" w:rsidRPr="00FD7318">
        <w:rPr>
          <w:rFonts w:asciiTheme="minorHAnsi" w:hAnsiTheme="minorHAnsi"/>
          <w:b/>
          <w:sz w:val="22"/>
          <w:szCs w:val="22"/>
        </w:rPr>
        <w:t xml:space="preserve"> Laboratory</w:t>
      </w:r>
      <w:r w:rsidRPr="00FD7318">
        <w:rPr>
          <w:rFonts w:asciiTheme="minorHAnsi" w:hAnsiTheme="minorHAnsi"/>
          <w:b/>
          <w:sz w:val="22"/>
          <w:szCs w:val="22"/>
        </w:rPr>
        <w:t xml:space="preserve"> </w:t>
      </w:r>
      <w:r w:rsidRPr="00FD7318">
        <w:rPr>
          <w:rFonts w:asciiTheme="minorHAnsi" w:hAnsiTheme="minorHAnsi"/>
          <w:sz w:val="22"/>
          <w:szCs w:val="22"/>
        </w:rPr>
        <w:t xml:space="preserve">– </w:t>
      </w:r>
      <w:r w:rsidR="00FD7318" w:rsidRPr="00FD7318">
        <w:rPr>
          <w:rFonts w:asciiTheme="minorHAnsi" w:hAnsiTheme="minorHAnsi"/>
          <w:sz w:val="22"/>
          <w:szCs w:val="22"/>
        </w:rPr>
        <w:t>Services Global Delivery India</w:t>
      </w:r>
      <w:r w:rsidR="00FD7318" w:rsidRPr="00FD7318">
        <w:rPr>
          <w:rFonts w:asciiTheme="minorHAnsi" w:hAnsiTheme="minorHAnsi"/>
          <w:b/>
          <w:sz w:val="22"/>
          <w:szCs w:val="22"/>
        </w:rPr>
        <w:t xml:space="preserve"> </w:t>
      </w:r>
      <w:r w:rsidR="00FD7318" w:rsidRPr="00FD7318">
        <w:rPr>
          <w:rFonts w:asciiTheme="minorHAnsi" w:hAnsiTheme="minorHAnsi"/>
          <w:bCs/>
          <w:sz w:val="22"/>
          <w:szCs w:val="22"/>
        </w:rPr>
        <w:t>(June, 2011 – May, 2013)</w:t>
      </w:r>
      <w:r w:rsidR="00FD7318" w:rsidRPr="00FD731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FD7318" w:rsidRPr="00FD7318">
        <w:rPr>
          <w:rFonts w:asciiTheme="minorHAnsi" w:hAnsiTheme="minorHAnsi"/>
          <w:szCs w:val="22"/>
        </w:rPr>
        <w:t>(http://www.hpl.hp.com/)</w:t>
      </w:r>
    </w:p>
    <w:p w14:paraId="7852C6FA" w14:textId="65536128" w:rsidR="00B0296D" w:rsidRPr="00FD7318" w:rsidRDefault="00FD7318" w:rsidP="005F0E7B">
      <w:pPr>
        <w:jc w:val="both"/>
        <w:rPr>
          <w:rFonts w:asciiTheme="minorHAnsi" w:hAnsiTheme="minorHAnsi"/>
          <w:sz w:val="22"/>
          <w:szCs w:val="22"/>
        </w:rPr>
      </w:pPr>
      <w:r w:rsidRPr="0015762C">
        <w:rPr>
          <w:rFonts w:asciiTheme="minorHAnsi" w:hAnsiTheme="minorHAnsi"/>
          <w:b/>
          <w:sz w:val="22"/>
          <w:szCs w:val="22"/>
        </w:rPr>
        <w:t>Role:</w:t>
      </w:r>
      <w:r w:rsidRPr="0015762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Data Analyst and </w:t>
      </w:r>
      <w:r w:rsidRPr="0015762C">
        <w:rPr>
          <w:rFonts w:asciiTheme="minorHAnsi" w:hAnsiTheme="minorHAnsi" w:cstheme="minorHAnsi"/>
          <w:sz w:val="22"/>
          <w:szCs w:val="22"/>
        </w:rPr>
        <w:t xml:space="preserve">Mobile Application </w:t>
      </w:r>
      <w:r>
        <w:rPr>
          <w:rFonts w:asciiTheme="minorHAnsi" w:hAnsiTheme="minorHAnsi" w:cstheme="minorHAnsi"/>
          <w:sz w:val="22"/>
          <w:szCs w:val="22"/>
        </w:rPr>
        <w:t>Developer.</w:t>
      </w:r>
    </w:p>
    <w:p w14:paraId="396B0B6F" w14:textId="77777777" w:rsidR="00FD7318" w:rsidRDefault="007B7823" w:rsidP="005F0E7B">
      <w:pPr>
        <w:tabs>
          <w:tab w:val="left" w:pos="0"/>
        </w:tabs>
        <w:ind w:firstLine="24"/>
        <w:jc w:val="both"/>
        <w:rPr>
          <w:rFonts w:asciiTheme="minorHAnsi" w:eastAsia="SimSun" w:hAnsiTheme="minorHAnsi" w:cs="Arial"/>
          <w:iCs/>
          <w:sz w:val="22"/>
          <w:szCs w:val="22"/>
          <w:lang w:eastAsia="zh-CN"/>
        </w:rPr>
      </w:pPr>
      <w:r w:rsidRPr="0015762C"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>Project</w:t>
      </w:r>
      <w:r w:rsidR="00FD7318"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>s</w:t>
      </w:r>
      <w:r w:rsidRPr="0015762C">
        <w:rPr>
          <w:rFonts w:asciiTheme="minorHAnsi" w:eastAsia="SimSun" w:hAnsiTheme="minorHAnsi" w:cs="Arial"/>
          <w:iCs/>
          <w:sz w:val="22"/>
          <w:szCs w:val="22"/>
          <w:lang w:eastAsia="zh-CN"/>
        </w:rPr>
        <w:t xml:space="preserve">: </w:t>
      </w:r>
    </w:p>
    <w:p w14:paraId="1AA85D88" w14:textId="76F44A2D" w:rsidR="007B7823" w:rsidRPr="008000AA" w:rsidRDefault="008000AA" w:rsidP="005F0E7B">
      <w:pPr>
        <w:pStyle w:val="ListParagraph"/>
        <w:numPr>
          <w:ilvl w:val="0"/>
          <w:numId w:val="23"/>
        </w:numPr>
        <w:tabs>
          <w:tab w:val="left" w:pos="0"/>
        </w:tabs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Advertise Suggestion Box</w:t>
      </w:r>
      <w:r w:rsidR="00B74CA8">
        <w:rPr>
          <w:rFonts w:asciiTheme="minorHAnsi" w:hAnsiTheme="minorHAnsi" w:cstheme="minorHAnsi"/>
          <w:szCs w:val="22"/>
        </w:rPr>
        <w:t>(Recommendation System)</w:t>
      </w:r>
      <w:r w:rsidR="00FD7318">
        <w:rPr>
          <w:rFonts w:asciiTheme="minorHAnsi" w:hAnsiTheme="minorHAnsi" w:cstheme="minorHAnsi"/>
          <w:szCs w:val="22"/>
        </w:rPr>
        <w:t xml:space="preserve">: </w:t>
      </w:r>
      <w:r>
        <w:rPr>
          <w:rFonts w:asciiTheme="minorHAnsi" w:hAnsiTheme="minorHAnsi" w:cstheme="minorHAnsi"/>
          <w:szCs w:val="22"/>
        </w:rPr>
        <w:t>Recognize the product from ongoing Videos and suggest similar products from web stores.</w:t>
      </w:r>
    </w:p>
    <w:p w14:paraId="41A94F8A" w14:textId="3FE15868" w:rsidR="008000AA" w:rsidRPr="00051B6E" w:rsidRDefault="008000AA" w:rsidP="005F0E7B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Wrote algorithm to detect products like (</w:t>
      </w:r>
      <w:r w:rsidR="00051B6E">
        <w:rPr>
          <w:rFonts w:asciiTheme="minorHAnsi" w:hAnsiTheme="minorHAnsi" w:cstheme="minorHAnsi"/>
          <w:szCs w:val="22"/>
        </w:rPr>
        <w:t>shirts</w:t>
      </w:r>
      <w:r>
        <w:rPr>
          <w:rFonts w:asciiTheme="minorHAnsi" w:hAnsiTheme="minorHAnsi" w:cstheme="minorHAnsi"/>
          <w:szCs w:val="22"/>
        </w:rPr>
        <w:t xml:space="preserve">, cap etc.) from preprocessed </w:t>
      </w:r>
      <w:r w:rsidR="00051B6E">
        <w:rPr>
          <w:rFonts w:asciiTheme="minorHAnsi" w:hAnsiTheme="minorHAnsi" w:cstheme="minorHAnsi"/>
          <w:szCs w:val="22"/>
        </w:rPr>
        <w:t>videos.</w:t>
      </w:r>
    </w:p>
    <w:p w14:paraId="43096E4A" w14:textId="3541ED3E" w:rsidR="00051B6E" w:rsidRPr="0099314D" w:rsidRDefault="0099314D" w:rsidP="005F0E7B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Tagged specific screens in videos and collect images. Process those images to find out product and compare the image by trained dataset</w:t>
      </w:r>
    </w:p>
    <w:p w14:paraId="263A5F23" w14:textId="0C710A4F" w:rsidR="0099314D" w:rsidRPr="0099314D" w:rsidRDefault="0099314D" w:rsidP="005F0E7B">
      <w:pPr>
        <w:pStyle w:val="ListParagraph"/>
        <w:numPr>
          <w:ilvl w:val="0"/>
          <w:numId w:val="27"/>
        </w:numPr>
        <w:tabs>
          <w:tab w:val="left" w:pos="0"/>
        </w:tabs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Webstore API provide active Product price and details on the bottom of videos</w:t>
      </w:r>
    </w:p>
    <w:p w14:paraId="44AC61E7" w14:textId="6DD70474" w:rsidR="007B7823" w:rsidRPr="0099314D" w:rsidRDefault="00170CFF" w:rsidP="005F0E7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9314D">
        <w:rPr>
          <w:rFonts w:asciiTheme="minorHAnsi" w:hAnsiTheme="minorHAnsi"/>
          <w:b/>
          <w:sz w:val="22"/>
          <w:szCs w:val="22"/>
        </w:rPr>
        <w:t>Technology</w:t>
      </w:r>
      <w:r w:rsidR="007B7823" w:rsidRPr="0099314D">
        <w:rPr>
          <w:rFonts w:asciiTheme="minorHAnsi" w:hAnsiTheme="minorHAnsi"/>
          <w:b/>
          <w:sz w:val="22"/>
          <w:szCs w:val="22"/>
        </w:rPr>
        <w:t>:</w:t>
      </w:r>
      <w:r w:rsidR="007B7823" w:rsidRPr="0099314D">
        <w:rPr>
          <w:rFonts w:asciiTheme="minorHAnsi" w:hAnsiTheme="minorHAnsi"/>
          <w:sz w:val="22"/>
          <w:szCs w:val="22"/>
        </w:rPr>
        <w:t xml:space="preserve">    </w:t>
      </w:r>
      <w:r w:rsidR="00AF6B5F">
        <w:rPr>
          <w:rFonts w:asciiTheme="minorHAnsi" w:hAnsiTheme="minorHAnsi" w:cstheme="minorHAnsi"/>
          <w:sz w:val="22"/>
          <w:szCs w:val="22"/>
        </w:rPr>
        <w:t>Java OpenCV, ML</w:t>
      </w:r>
      <w:r w:rsidR="0099314D" w:rsidRPr="0099314D">
        <w:rPr>
          <w:rFonts w:asciiTheme="minorHAnsi" w:hAnsiTheme="minorHAnsi" w:cstheme="minorHAnsi"/>
          <w:sz w:val="22"/>
          <w:szCs w:val="22"/>
        </w:rPr>
        <w:t xml:space="preserve">, Video Stream, </w:t>
      </w:r>
      <w:r w:rsidR="0099314D">
        <w:rPr>
          <w:rFonts w:asciiTheme="minorHAnsi" w:hAnsiTheme="minorHAnsi" w:cstheme="minorHAnsi"/>
          <w:szCs w:val="22"/>
        </w:rPr>
        <w:t>Android Tablet</w:t>
      </w:r>
      <w:r w:rsidR="003F0213">
        <w:rPr>
          <w:rFonts w:asciiTheme="minorHAnsi" w:hAnsiTheme="minorHAnsi" w:cstheme="minorHAnsi"/>
          <w:szCs w:val="22"/>
        </w:rPr>
        <w:t xml:space="preserve"> ( </w:t>
      </w:r>
      <w:r w:rsidR="0099314D">
        <w:rPr>
          <w:rFonts w:asciiTheme="minorHAnsi" w:hAnsiTheme="minorHAnsi" w:cstheme="minorHAnsi"/>
          <w:szCs w:val="22"/>
        </w:rPr>
        <w:t>4.0)</w:t>
      </w:r>
    </w:p>
    <w:p w14:paraId="0E4673D5" w14:textId="77777777" w:rsidR="008000AA" w:rsidRPr="00170CFF" w:rsidRDefault="008000AA" w:rsidP="005F0E7B">
      <w:pPr>
        <w:ind w:firstLine="450"/>
        <w:jc w:val="both"/>
        <w:rPr>
          <w:rFonts w:asciiTheme="minorHAnsi" w:hAnsiTheme="minorHAnsi" w:cstheme="minorHAnsi"/>
          <w:sz w:val="22"/>
          <w:szCs w:val="22"/>
        </w:rPr>
      </w:pPr>
    </w:p>
    <w:p w14:paraId="394806C3" w14:textId="40710696" w:rsidR="008000AA" w:rsidRPr="0099314D" w:rsidRDefault="008000AA" w:rsidP="005F0E7B">
      <w:pPr>
        <w:pStyle w:val="ListParagraph"/>
        <w:numPr>
          <w:ilvl w:val="0"/>
          <w:numId w:val="23"/>
        </w:numPr>
        <w:tabs>
          <w:tab w:val="left" w:pos="0"/>
        </w:tabs>
        <w:jc w:val="both"/>
        <w:rPr>
          <w:rFonts w:asciiTheme="minorHAnsi" w:hAnsiTheme="minorHAnsi"/>
          <w:b/>
          <w:szCs w:val="22"/>
        </w:rPr>
      </w:pPr>
      <w:r w:rsidRPr="00FD7318">
        <w:rPr>
          <w:rFonts w:asciiTheme="minorHAnsi" w:hAnsiTheme="minorHAnsi" w:cstheme="minorHAnsi"/>
          <w:sz w:val="22"/>
          <w:szCs w:val="22"/>
        </w:rPr>
        <w:t>Crowd Cloud</w:t>
      </w:r>
      <w:r>
        <w:rPr>
          <w:rFonts w:asciiTheme="minorHAnsi" w:hAnsiTheme="minorHAnsi" w:cstheme="minorHAnsi"/>
          <w:szCs w:val="22"/>
        </w:rPr>
        <w:t>: Build the platform on top of Amazon Mechanical Turk in Handset Devices. Share Work like Video Re</w:t>
      </w:r>
      <w:r w:rsidR="00C01862">
        <w:rPr>
          <w:rFonts w:asciiTheme="minorHAnsi" w:hAnsiTheme="minorHAnsi" w:cstheme="minorHAnsi"/>
          <w:szCs w:val="22"/>
        </w:rPr>
        <w:t>cognition, Photo identification</w:t>
      </w:r>
      <w:r w:rsidR="003F0213">
        <w:rPr>
          <w:rFonts w:asciiTheme="minorHAnsi" w:hAnsiTheme="minorHAnsi" w:cstheme="minorHAnsi"/>
          <w:szCs w:val="22"/>
        </w:rPr>
        <w:t xml:space="preserve">, Hand writing </w:t>
      </w:r>
      <w:r>
        <w:rPr>
          <w:rFonts w:asciiTheme="minorHAnsi" w:hAnsiTheme="minorHAnsi" w:cstheme="minorHAnsi"/>
          <w:szCs w:val="22"/>
        </w:rPr>
        <w:t>and Translation.</w:t>
      </w:r>
    </w:p>
    <w:p w14:paraId="08BF131C" w14:textId="267F2DF8" w:rsidR="0099314D" w:rsidRDefault="0099314D" w:rsidP="005F0E7B">
      <w:pPr>
        <w:pStyle w:val="ListParagraph"/>
        <w:numPr>
          <w:ilvl w:val="0"/>
          <w:numId w:val="28"/>
        </w:numPr>
        <w:tabs>
          <w:tab w:val="left" w:pos="0"/>
        </w:tabs>
        <w:jc w:val="both"/>
        <w:rPr>
          <w:rFonts w:asciiTheme="minorHAnsi" w:hAnsiTheme="minorHAnsi"/>
          <w:szCs w:val="22"/>
        </w:rPr>
      </w:pPr>
      <w:r w:rsidRPr="003F0213">
        <w:rPr>
          <w:rFonts w:asciiTheme="minorHAnsi" w:hAnsiTheme="minorHAnsi"/>
          <w:szCs w:val="22"/>
        </w:rPr>
        <w:t xml:space="preserve">Split the video in small pieces and trimmed same screens and process for </w:t>
      </w:r>
      <w:r w:rsidR="003F0213" w:rsidRPr="003F0213">
        <w:rPr>
          <w:rFonts w:asciiTheme="minorHAnsi" w:hAnsiTheme="minorHAnsi"/>
          <w:szCs w:val="22"/>
        </w:rPr>
        <w:t>Share with crowd</w:t>
      </w:r>
    </w:p>
    <w:p w14:paraId="781343E7" w14:textId="233A4B5A" w:rsidR="003F0213" w:rsidRDefault="003F0213" w:rsidP="005F0E7B">
      <w:pPr>
        <w:pStyle w:val="ListParagraph"/>
        <w:numPr>
          <w:ilvl w:val="0"/>
          <w:numId w:val="28"/>
        </w:numPr>
        <w:tabs>
          <w:tab w:val="left" w:pos="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Find out Images, which don’t have any objects and trimmed from image list</w:t>
      </w:r>
    </w:p>
    <w:p w14:paraId="02C38E64" w14:textId="67AC41E9" w:rsidR="003F0213" w:rsidRDefault="003F0213" w:rsidP="005F0E7B">
      <w:pPr>
        <w:pStyle w:val="ListParagraph"/>
        <w:numPr>
          <w:ilvl w:val="0"/>
          <w:numId w:val="28"/>
        </w:numPr>
        <w:tabs>
          <w:tab w:val="left" w:pos="0"/>
        </w:tabs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Face cognition from videos ad images</w:t>
      </w:r>
    </w:p>
    <w:p w14:paraId="6EAC6BB0" w14:textId="5B7084DF" w:rsidR="003F0213" w:rsidRPr="003F0213" w:rsidRDefault="003F0213" w:rsidP="005F0E7B">
      <w:pPr>
        <w:pStyle w:val="ListParagraph"/>
        <w:numPr>
          <w:ilvl w:val="0"/>
          <w:numId w:val="28"/>
        </w:numPr>
        <w:tabs>
          <w:tab w:val="left" w:pos="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Cs w:val="22"/>
        </w:rPr>
        <w:t>Recognise special words from scanned documents</w:t>
      </w:r>
    </w:p>
    <w:p w14:paraId="1B3836A4" w14:textId="162BF161" w:rsidR="008000AA" w:rsidRDefault="008000AA" w:rsidP="005F0E7B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450E4">
        <w:rPr>
          <w:rFonts w:asciiTheme="minorHAnsi" w:hAnsiTheme="minorHAnsi"/>
          <w:b/>
          <w:sz w:val="22"/>
          <w:szCs w:val="22"/>
        </w:rPr>
        <w:t>Technology:</w:t>
      </w:r>
      <w:r w:rsidRPr="004450E4">
        <w:rPr>
          <w:rFonts w:asciiTheme="minorHAnsi" w:hAnsiTheme="minorHAnsi"/>
          <w:sz w:val="22"/>
          <w:szCs w:val="22"/>
        </w:rPr>
        <w:t xml:space="preserve">   </w:t>
      </w:r>
      <w:r w:rsidR="0099314D" w:rsidRPr="004450E4">
        <w:rPr>
          <w:rFonts w:asciiTheme="minorHAnsi" w:hAnsiTheme="minorHAnsi"/>
          <w:sz w:val="22"/>
          <w:szCs w:val="22"/>
        </w:rPr>
        <w:t>Java</w:t>
      </w:r>
      <w:r w:rsidR="003F0213" w:rsidRPr="004450E4">
        <w:rPr>
          <w:rFonts w:asciiTheme="minorHAnsi" w:hAnsiTheme="minorHAnsi"/>
          <w:sz w:val="22"/>
          <w:szCs w:val="22"/>
        </w:rPr>
        <w:t xml:space="preserve"> OpenCV</w:t>
      </w:r>
      <w:r w:rsidR="0099314D" w:rsidRPr="004450E4">
        <w:rPr>
          <w:rFonts w:asciiTheme="minorHAnsi" w:hAnsiTheme="minorHAnsi"/>
          <w:sz w:val="22"/>
          <w:szCs w:val="22"/>
        </w:rPr>
        <w:t xml:space="preserve">, Face Recognition, </w:t>
      </w:r>
      <w:r w:rsidR="003F0213" w:rsidRPr="004450E4">
        <w:rPr>
          <w:rFonts w:asciiTheme="minorHAnsi" w:hAnsiTheme="minorHAnsi" w:cstheme="minorHAnsi"/>
          <w:sz w:val="22"/>
          <w:szCs w:val="22"/>
        </w:rPr>
        <w:t xml:space="preserve">Android Framework ( </w:t>
      </w:r>
      <w:r w:rsidR="004450E4" w:rsidRPr="004450E4">
        <w:rPr>
          <w:rFonts w:asciiTheme="minorHAnsi" w:hAnsiTheme="minorHAnsi" w:cstheme="minorHAnsi"/>
          <w:sz w:val="22"/>
          <w:szCs w:val="22"/>
        </w:rPr>
        <w:t>4.0)</w:t>
      </w:r>
    </w:p>
    <w:p w14:paraId="78DE27F7" w14:textId="77777777" w:rsidR="003B01FA" w:rsidRPr="004450E4" w:rsidRDefault="003B01FA" w:rsidP="003B01FA">
      <w:pPr>
        <w:pStyle w:val="ListParagraph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63A5C868" w14:textId="77777777" w:rsidR="003B06CD" w:rsidRPr="0015762C" w:rsidRDefault="003B06CD" w:rsidP="003B06CD">
      <w:pPr>
        <w:tabs>
          <w:tab w:val="left" w:pos="1418"/>
        </w:tabs>
        <w:ind w:firstLine="34"/>
        <w:jc w:val="both"/>
        <w:rPr>
          <w:rFonts w:asciiTheme="minorHAnsi" w:eastAsia="SimSun" w:hAnsiTheme="minorHAnsi" w:cs="Arial"/>
          <w:iCs/>
          <w:sz w:val="22"/>
          <w:szCs w:val="22"/>
          <w:lang w:eastAsia="zh-CN"/>
        </w:rPr>
      </w:pPr>
      <w:r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 xml:space="preserve">4.  </w:t>
      </w:r>
      <w:r w:rsidRPr="0015762C">
        <w:rPr>
          <w:rFonts w:asciiTheme="minorHAnsi" w:hAnsiTheme="minorHAnsi"/>
          <w:b/>
          <w:sz w:val="22"/>
          <w:szCs w:val="22"/>
        </w:rPr>
        <w:t>July Systems (</w:t>
      </w:r>
      <w:r w:rsidRPr="0015762C">
        <w:rPr>
          <w:rFonts w:asciiTheme="minorHAnsi" w:hAnsiTheme="minorHAnsi"/>
          <w:sz w:val="22"/>
          <w:szCs w:val="22"/>
        </w:rPr>
        <w:t>http://julysystems.com/</w:t>
      </w:r>
      <w:r w:rsidRPr="0015762C">
        <w:rPr>
          <w:rFonts w:asciiTheme="minorHAnsi" w:hAnsiTheme="minorHAnsi"/>
          <w:b/>
          <w:sz w:val="22"/>
          <w:szCs w:val="22"/>
        </w:rPr>
        <w:t>),</w:t>
      </w:r>
      <w:r w:rsidRPr="0015762C">
        <w:rPr>
          <w:rFonts w:asciiTheme="minorHAnsi" w:hAnsiTheme="minorHAnsi"/>
          <w:sz w:val="22"/>
          <w:szCs w:val="22"/>
        </w:rPr>
        <w:t xml:space="preserve"> </w:t>
      </w:r>
      <w:r w:rsidRPr="0015762C">
        <w:rPr>
          <w:rFonts w:asciiTheme="minorHAnsi" w:hAnsiTheme="minorHAnsi"/>
          <w:b/>
          <w:sz w:val="22"/>
          <w:szCs w:val="22"/>
        </w:rPr>
        <w:t xml:space="preserve">Bangalore </w:t>
      </w:r>
      <w:r w:rsidRPr="0015762C">
        <w:rPr>
          <w:rFonts w:asciiTheme="minorHAnsi" w:hAnsiTheme="minorHAnsi"/>
          <w:b/>
          <w:bCs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August 2009</w:t>
      </w:r>
      <w:r w:rsidRPr="0015762C">
        <w:rPr>
          <w:rFonts w:asciiTheme="minorHAnsi" w:hAnsiTheme="minorHAnsi" w:cstheme="minorHAnsi"/>
          <w:b/>
          <w:bCs/>
          <w:sz w:val="22"/>
          <w:szCs w:val="22"/>
        </w:rPr>
        <w:t xml:space="preserve"> – May 2011</w:t>
      </w:r>
      <w:r w:rsidRPr="0015762C">
        <w:rPr>
          <w:rFonts w:asciiTheme="minorHAnsi" w:hAnsiTheme="minorHAnsi"/>
          <w:b/>
          <w:bCs/>
          <w:sz w:val="22"/>
          <w:szCs w:val="22"/>
        </w:rPr>
        <w:t>)</w:t>
      </w:r>
    </w:p>
    <w:p w14:paraId="6A062C4C" w14:textId="77777777" w:rsidR="003B06CD" w:rsidRPr="0015762C" w:rsidRDefault="003B06CD" w:rsidP="003B06CD">
      <w:pPr>
        <w:tabs>
          <w:tab w:val="left" w:pos="0"/>
        </w:tabs>
        <w:ind w:firstLine="24"/>
        <w:jc w:val="both"/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</w:pPr>
    </w:p>
    <w:p w14:paraId="09DE5CBE" w14:textId="77777777" w:rsidR="003B06CD" w:rsidRPr="0015762C" w:rsidRDefault="003B06CD" w:rsidP="003B06CD">
      <w:pPr>
        <w:tabs>
          <w:tab w:val="left" w:pos="0"/>
        </w:tabs>
        <w:ind w:firstLine="24"/>
        <w:jc w:val="both"/>
        <w:rPr>
          <w:rFonts w:asciiTheme="minorHAnsi" w:hAnsiTheme="minorHAnsi" w:cstheme="minorHAnsi"/>
          <w:sz w:val="22"/>
          <w:szCs w:val="22"/>
        </w:rPr>
      </w:pPr>
      <w:r w:rsidRPr="0015762C">
        <w:rPr>
          <w:rFonts w:asciiTheme="minorHAnsi" w:eastAsia="SimSun" w:hAnsiTheme="minorHAnsi" w:cs="Arial"/>
          <w:b/>
          <w:iCs/>
          <w:sz w:val="22"/>
          <w:szCs w:val="22"/>
          <w:lang w:eastAsia="zh-CN"/>
        </w:rPr>
        <w:t>Project</w:t>
      </w:r>
      <w:r w:rsidRPr="0015762C">
        <w:rPr>
          <w:rFonts w:asciiTheme="minorHAnsi" w:eastAsia="SimSun" w:hAnsiTheme="minorHAnsi" w:cs="Arial"/>
          <w:iCs/>
          <w:sz w:val="22"/>
          <w:szCs w:val="22"/>
          <w:lang w:eastAsia="zh-CN"/>
        </w:rPr>
        <w:t xml:space="preserve">: </w:t>
      </w:r>
      <w:r w:rsidRPr="0015762C">
        <w:rPr>
          <w:rFonts w:asciiTheme="minorHAnsi" w:hAnsiTheme="minorHAnsi"/>
          <w:b/>
          <w:sz w:val="22"/>
          <w:szCs w:val="22"/>
        </w:rPr>
        <w:t xml:space="preserve"> </w:t>
      </w:r>
      <w:r w:rsidRPr="0015762C">
        <w:rPr>
          <w:rFonts w:asciiTheme="minorHAnsi" w:hAnsiTheme="minorHAnsi"/>
          <w:sz w:val="22"/>
          <w:szCs w:val="22"/>
        </w:rPr>
        <w:t xml:space="preserve">Live </w:t>
      </w:r>
      <w:r>
        <w:rPr>
          <w:rFonts w:asciiTheme="minorHAnsi" w:hAnsiTheme="minorHAnsi"/>
          <w:sz w:val="22"/>
          <w:szCs w:val="22"/>
        </w:rPr>
        <w:t xml:space="preserve">Gaming </w:t>
      </w:r>
      <w:r w:rsidRPr="0015762C">
        <w:rPr>
          <w:rFonts w:asciiTheme="minorHAnsi" w:hAnsiTheme="minorHAnsi"/>
          <w:sz w:val="22"/>
          <w:szCs w:val="22"/>
        </w:rPr>
        <w:t xml:space="preserve">Application for Ongoing US based </w:t>
      </w:r>
      <w:r w:rsidRPr="0015762C">
        <w:rPr>
          <w:rFonts w:asciiTheme="minorHAnsi" w:hAnsiTheme="minorHAnsi" w:cstheme="minorHAnsi"/>
          <w:sz w:val="22"/>
          <w:szCs w:val="22"/>
        </w:rPr>
        <w:t>Sport Websites, Online Mobile Application for News and Adventure Channels.</w:t>
      </w:r>
    </w:p>
    <w:p w14:paraId="24E0DCB0" w14:textId="77777777" w:rsidR="003B06CD" w:rsidRPr="0015762C" w:rsidRDefault="003B06CD" w:rsidP="003B06CD">
      <w:pPr>
        <w:jc w:val="both"/>
        <w:rPr>
          <w:rFonts w:asciiTheme="minorHAnsi" w:hAnsiTheme="minorHAnsi" w:cstheme="minorHAnsi"/>
          <w:sz w:val="22"/>
          <w:szCs w:val="22"/>
        </w:rPr>
      </w:pPr>
      <w:r w:rsidRPr="0015762C">
        <w:rPr>
          <w:rFonts w:asciiTheme="minorHAnsi" w:hAnsiTheme="minorHAnsi"/>
          <w:b/>
          <w:sz w:val="22"/>
          <w:szCs w:val="22"/>
        </w:rPr>
        <w:t>Technology Used:</w:t>
      </w:r>
      <w:r w:rsidRPr="0015762C">
        <w:rPr>
          <w:rFonts w:asciiTheme="minorHAnsi" w:hAnsiTheme="minorHAnsi"/>
          <w:sz w:val="22"/>
          <w:szCs w:val="22"/>
        </w:rPr>
        <w:t xml:space="preserve">    </w:t>
      </w:r>
      <w:r w:rsidRPr="0015762C">
        <w:rPr>
          <w:rFonts w:asciiTheme="minorHAnsi" w:hAnsiTheme="minorHAnsi" w:cstheme="minorHAnsi"/>
          <w:sz w:val="22"/>
          <w:szCs w:val="22"/>
        </w:rPr>
        <w:t xml:space="preserve">Android Framework (ver 2.2),  </w:t>
      </w:r>
      <w:r>
        <w:rPr>
          <w:rFonts w:asciiTheme="minorHAnsi" w:hAnsiTheme="minorHAnsi" w:cstheme="minorHAnsi"/>
          <w:sz w:val="22"/>
          <w:szCs w:val="22"/>
        </w:rPr>
        <w:t xml:space="preserve">IOS Framework </w:t>
      </w:r>
      <w:r w:rsidRPr="0015762C">
        <w:rPr>
          <w:rFonts w:asciiTheme="minorHAnsi" w:hAnsiTheme="minorHAnsi" w:cstheme="minorHAnsi"/>
          <w:sz w:val="22"/>
          <w:szCs w:val="22"/>
        </w:rPr>
        <w:t>(Objective</w:t>
      </w:r>
      <w:r>
        <w:rPr>
          <w:rFonts w:asciiTheme="minorHAnsi" w:hAnsiTheme="minorHAnsi" w:cstheme="minorHAnsi"/>
          <w:sz w:val="22"/>
          <w:szCs w:val="22"/>
        </w:rPr>
        <w:t xml:space="preserve"> C++), Blackberry , HTML5, JavaS</w:t>
      </w:r>
      <w:r w:rsidRPr="0015762C">
        <w:rPr>
          <w:rFonts w:asciiTheme="minorHAnsi" w:hAnsiTheme="minorHAnsi" w:cstheme="minorHAnsi"/>
          <w:sz w:val="22"/>
          <w:szCs w:val="22"/>
        </w:rPr>
        <w:t>cript, Google Maps API</w:t>
      </w:r>
    </w:p>
    <w:p w14:paraId="617F2314" w14:textId="77777777" w:rsidR="003B06CD" w:rsidRPr="0015762C" w:rsidRDefault="003B06CD" w:rsidP="003B06CD">
      <w:pPr>
        <w:jc w:val="both"/>
        <w:rPr>
          <w:rFonts w:asciiTheme="minorHAnsi" w:hAnsiTheme="minorHAnsi"/>
          <w:sz w:val="22"/>
          <w:szCs w:val="22"/>
        </w:rPr>
      </w:pPr>
      <w:r w:rsidRPr="0015762C">
        <w:rPr>
          <w:rFonts w:asciiTheme="minorHAnsi" w:hAnsiTheme="minorHAnsi"/>
          <w:b/>
          <w:sz w:val="22"/>
          <w:szCs w:val="22"/>
        </w:rPr>
        <w:t>Role:</w:t>
      </w:r>
      <w:r w:rsidRPr="0015762C">
        <w:rPr>
          <w:rFonts w:asciiTheme="minorHAnsi" w:hAnsiTheme="minorHAnsi"/>
          <w:sz w:val="22"/>
          <w:szCs w:val="22"/>
        </w:rPr>
        <w:t xml:space="preserve"> WAP and </w:t>
      </w:r>
      <w:r w:rsidRPr="0015762C">
        <w:rPr>
          <w:rFonts w:asciiTheme="minorHAnsi" w:hAnsiTheme="minorHAnsi" w:cstheme="minorHAnsi"/>
          <w:sz w:val="22"/>
          <w:szCs w:val="22"/>
        </w:rPr>
        <w:t>Mobile Application Developer.</w:t>
      </w:r>
    </w:p>
    <w:p w14:paraId="6E639966" w14:textId="3716EDE1" w:rsidR="00E176FC" w:rsidRDefault="003B06CD" w:rsidP="003B06CD">
      <w:pPr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15762C">
        <w:rPr>
          <w:rFonts w:asciiTheme="minorHAnsi" w:hAnsiTheme="minorHAnsi" w:cs="Arial"/>
          <w:sz w:val="22"/>
          <w:szCs w:val="22"/>
          <w:shd w:val="clear" w:color="auto" w:fill="FFFFFF"/>
        </w:rPr>
        <w:t>Developed mobile application for live sport sites</w:t>
      </w:r>
    </w:p>
    <w:p w14:paraId="05B0A99B" w14:textId="77777777" w:rsidR="003B06CD" w:rsidRDefault="003B06CD" w:rsidP="003B06CD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417CBD9A" w14:textId="77777777" w:rsidR="00DE3FE8" w:rsidRPr="00DC7CE3" w:rsidRDefault="00DE3FE8" w:rsidP="00DE3F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C7CE3">
        <w:rPr>
          <w:rFonts w:asciiTheme="minorHAnsi" w:hAnsiTheme="minorHAnsi" w:cstheme="minorHAnsi"/>
          <w:b/>
          <w:sz w:val="22"/>
          <w:szCs w:val="22"/>
        </w:rPr>
        <w:t>Education:</w:t>
      </w:r>
    </w:p>
    <w:tbl>
      <w:tblPr>
        <w:tblStyle w:val="TableGrid"/>
        <w:tblW w:w="9773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1434"/>
        <w:gridCol w:w="720"/>
        <w:gridCol w:w="6226"/>
        <w:gridCol w:w="1393"/>
      </w:tblGrid>
      <w:tr w:rsidR="00DE3FE8" w:rsidRPr="00DC7CE3" w14:paraId="32E4C96C" w14:textId="77777777" w:rsidTr="004515C4">
        <w:trPr>
          <w:trHeight w:val="467"/>
        </w:trPr>
        <w:tc>
          <w:tcPr>
            <w:tcW w:w="1434" w:type="dxa"/>
          </w:tcPr>
          <w:p w14:paraId="69828EFD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Graduation</w:t>
            </w:r>
          </w:p>
        </w:tc>
        <w:tc>
          <w:tcPr>
            <w:tcW w:w="720" w:type="dxa"/>
          </w:tcPr>
          <w:p w14:paraId="50B47C24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6226" w:type="dxa"/>
          </w:tcPr>
          <w:p w14:paraId="370B5110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393" w:type="dxa"/>
          </w:tcPr>
          <w:p w14:paraId="4831A070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Grade</w:t>
            </w:r>
          </w:p>
        </w:tc>
      </w:tr>
      <w:tr w:rsidR="00DE3FE8" w:rsidRPr="00DC7CE3" w14:paraId="7D813B60" w14:textId="77777777" w:rsidTr="004515C4">
        <w:trPr>
          <w:trHeight w:val="341"/>
        </w:trPr>
        <w:tc>
          <w:tcPr>
            <w:tcW w:w="1434" w:type="dxa"/>
          </w:tcPr>
          <w:p w14:paraId="0E0FFAD2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B.Tech</w:t>
            </w:r>
          </w:p>
        </w:tc>
        <w:tc>
          <w:tcPr>
            <w:tcW w:w="720" w:type="dxa"/>
          </w:tcPr>
          <w:p w14:paraId="161601D0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2006</w:t>
            </w:r>
          </w:p>
        </w:tc>
        <w:tc>
          <w:tcPr>
            <w:tcW w:w="6226" w:type="dxa"/>
          </w:tcPr>
          <w:p w14:paraId="655052E4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West Bengal University Of Technology (</w:t>
            </w:r>
            <w:r w:rsidRPr="00DC7CE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W.B.U.T</w:t>
            </w: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), India</w:t>
            </w:r>
          </w:p>
        </w:tc>
        <w:tc>
          <w:tcPr>
            <w:tcW w:w="1393" w:type="dxa"/>
          </w:tcPr>
          <w:p w14:paraId="5588D5DC" w14:textId="77777777" w:rsidR="00DE3FE8" w:rsidRPr="00DC7CE3" w:rsidRDefault="00DE3FE8" w:rsidP="004515C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C7CE3">
              <w:rPr>
                <w:rFonts w:asciiTheme="minorHAnsi" w:hAnsiTheme="minorHAnsi" w:cstheme="minorHAnsi"/>
                <w:bCs/>
                <w:sz w:val="22"/>
                <w:szCs w:val="22"/>
              </w:rPr>
              <w:t>78.3%</w:t>
            </w:r>
          </w:p>
        </w:tc>
      </w:tr>
    </w:tbl>
    <w:p w14:paraId="7ADDF07A" w14:textId="77777777" w:rsidR="00DE3FE8" w:rsidRDefault="00DE3FE8" w:rsidP="00BA120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5F7899" w14:textId="77777777" w:rsidR="00DE3FE8" w:rsidRPr="00DF3E67" w:rsidRDefault="00DE3FE8" w:rsidP="00DE3FE8">
      <w:pPr>
        <w:pStyle w:val="ListParagraph"/>
        <w:spacing w:after="60"/>
        <w:ind w:left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F3E67">
        <w:rPr>
          <w:rFonts w:asciiTheme="minorHAnsi" w:hAnsiTheme="minorHAnsi" w:cstheme="minorHAnsi"/>
          <w:b/>
          <w:sz w:val="22"/>
          <w:szCs w:val="22"/>
          <w:u w:val="single"/>
        </w:rPr>
        <w:t>Certificates:</w:t>
      </w:r>
    </w:p>
    <w:p w14:paraId="7CA25E38" w14:textId="77777777" w:rsidR="00DE3FE8" w:rsidRPr="00E31A82" w:rsidRDefault="00DE3FE8" w:rsidP="00DE3FE8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E31A82">
        <w:rPr>
          <w:rFonts w:asciiTheme="minorHAnsi" w:hAnsiTheme="minorHAnsi" w:cstheme="minorHAnsi"/>
          <w:sz w:val="22"/>
          <w:szCs w:val="22"/>
        </w:rPr>
        <w:t>MongoDB for NodeJS from MongoDB University</w:t>
      </w:r>
    </w:p>
    <w:p w14:paraId="7C0585F9" w14:textId="77777777" w:rsidR="00DE3FE8" w:rsidRPr="00E31A82" w:rsidRDefault="00DE3FE8" w:rsidP="00DE3FE8">
      <w:pPr>
        <w:pStyle w:val="ListParagraph"/>
        <w:numPr>
          <w:ilvl w:val="0"/>
          <w:numId w:val="2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E31A82">
        <w:rPr>
          <w:rFonts w:asciiTheme="minorHAnsi" w:hAnsiTheme="minorHAnsi" w:cstheme="minorHAnsi"/>
          <w:sz w:val="22"/>
          <w:szCs w:val="22"/>
        </w:rPr>
        <w:t>Machine Learning from Stanford University (Coursera)</w:t>
      </w:r>
    </w:p>
    <w:p w14:paraId="7AF19691" w14:textId="77777777" w:rsidR="00DE3FE8" w:rsidRPr="00E31A82" w:rsidRDefault="00DE3FE8" w:rsidP="00DE3FE8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General Information: </w:t>
      </w:r>
    </w:p>
    <w:p w14:paraId="212A3549" w14:textId="77777777" w:rsidR="00DE3FE8" w:rsidRPr="00E31A82" w:rsidRDefault="00DE3FE8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 xml:space="preserve">Passport: </w:t>
      </w:r>
      <w:r w:rsidRPr="00E31A82">
        <w:rPr>
          <w:rFonts w:asciiTheme="minorHAnsi" w:hAnsiTheme="minorHAnsi" w:cstheme="minorHAnsi"/>
          <w:bCs/>
          <w:sz w:val="22"/>
          <w:szCs w:val="22"/>
        </w:rPr>
        <w:t>Valid up-to 2026</w:t>
      </w:r>
    </w:p>
    <w:p w14:paraId="6B4AE7B1" w14:textId="77777777" w:rsidR="00DE3FE8" w:rsidRPr="00E31A82" w:rsidRDefault="00DE3FE8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>Visa Status:</w:t>
      </w:r>
      <w:r w:rsidRPr="00E31A82">
        <w:rPr>
          <w:rFonts w:asciiTheme="minorHAnsi" w:hAnsiTheme="minorHAnsi" w:cstheme="minorHAnsi"/>
          <w:bCs/>
          <w:sz w:val="22"/>
          <w:szCs w:val="22"/>
        </w:rPr>
        <w:t xml:space="preserve"> H1-B (started from December, 2015)</w:t>
      </w:r>
    </w:p>
    <w:p w14:paraId="33A757A7" w14:textId="77777777" w:rsidR="00DE3FE8" w:rsidRPr="00E31A82" w:rsidRDefault="00DE3FE8" w:rsidP="00DE3FE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>Date of Birth:</w:t>
      </w:r>
      <w:r w:rsidRPr="00E31A82">
        <w:rPr>
          <w:rFonts w:asciiTheme="minorHAnsi" w:hAnsiTheme="minorHAnsi" w:cstheme="minorHAnsi"/>
          <w:bCs/>
          <w:sz w:val="22"/>
          <w:szCs w:val="22"/>
        </w:rPr>
        <w:t xml:space="preserve"> 29</w:t>
      </w:r>
      <w:r w:rsidRPr="00E31A82">
        <w:rPr>
          <w:rFonts w:asciiTheme="minorHAnsi" w:hAnsiTheme="minorHAnsi" w:cstheme="minorHAnsi"/>
          <w:bCs/>
          <w:sz w:val="22"/>
          <w:szCs w:val="22"/>
          <w:vertAlign w:val="superscript"/>
        </w:rPr>
        <w:t>th</w:t>
      </w:r>
      <w:r w:rsidRPr="00E31A82">
        <w:rPr>
          <w:rFonts w:asciiTheme="minorHAnsi" w:hAnsiTheme="minorHAnsi" w:cstheme="minorHAnsi"/>
          <w:bCs/>
          <w:sz w:val="22"/>
          <w:szCs w:val="22"/>
        </w:rPr>
        <w:t xml:space="preserve"> May, 1983</w:t>
      </w:r>
    </w:p>
    <w:p w14:paraId="77E90549" w14:textId="68DF4C6E" w:rsidR="00DE3FE8" w:rsidRPr="00BA120E" w:rsidRDefault="00DE3FE8" w:rsidP="00BA120E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31A82">
        <w:rPr>
          <w:rFonts w:asciiTheme="minorHAnsi" w:hAnsiTheme="minorHAnsi" w:cstheme="minorHAnsi"/>
          <w:b/>
          <w:bCs/>
          <w:sz w:val="22"/>
          <w:szCs w:val="22"/>
        </w:rPr>
        <w:t xml:space="preserve">Born in: </w:t>
      </w:r>
      <w:r w:rsidRPr="00E31A82">
        <w:rPr>
          <w:rFonts w:asciiTheme="minorHAnsi" w:hAnsiTheme="minorHAnsi" w:cstheme="minorHAnsi"/>
          <w:bCs/>
          <w:sz w:val="22"/>
          <w:szCs w:val="22"/>
        </w:rPr>
        <w:t>Kolkata, India</w:t>
      </w:r>
    </w:p>
    <w:sectPr w:rsidR="00DE3FE8" w:rsidRPr="00BA120E" w:rsidSect="00F42CB7">
      <w:footerReference w:type="even" r:id="rId7"/>
      <w:footerReference w:type="default" r:id="rId8"/>
      <w:pgSz w:w="11907" w:h="16839" w:code="9"/>
      <w:pgMar w:top="1440" w:right="2520" w:bottom="810" w:left="720" w:header="72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B8D13" w14:textId="77777777" w:rsidR="00941382" w:rsidRDefault="00941382" w:rsidP="002B589A">
      <w:r>
        <w:separator/>
      </w:r>
    </w:p>
  </w:endnote>
  <w:endnote w:type="continuationSeparator" w:id="0">
    <w:p w14:paraId="79A13BCC" w14:textId="77777777" w:rsidR="00941382" w:rsidRDefault="00941382" w:rsidP="002B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89060" w14:textId="77777777" w:rsidR="004648AD" w:rsidRDefault="004648AD" w:rsidP="007D3AA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BF3E6" w14:textId="77777777" w:rsidR="004648AD" w:rsidRDefault="004648AD" w:rsidP="004648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097E0" w14:textId="77777777" w:rsidR="004648AD" w:rsidRDefault="004648AD" w:rsidP="007D3AA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06CD">
      <w:rPr>
        <w:rStyle w:val="PageNumber"/>
        <w:noProof/>
      </w:rPr>
      <w:t>3</w:t>
    </w:r>
    <w:r>
      <w:rPr>
        <w:rStyle w:val="PageNumber"/>
      </w:rPr>
      <w:fldChar w:fldCharType="end"/>
    </w:r>
  </w:p>
  <w:p w14:paraId="5F3382DF" w14:textId="77777777" w:rsidR="004648AD" w:rsidRDefault="004648AD" w:rsidP="004648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61B04" w14:textId="77777777" w:rsidR="00941382" w:rsidRDefault="00941382" w:rsidP="002B589A">
      <w:r>
        <w:separator/>
      </w:r>
    </w:p>
  </w:footnote>
  <w:footnote w:type="continuationSeparator" w:id="0">
    <w:p w14:paraId="27F16609" w14:textId="77777777" w:rsidR="00941382" w:rsidRDefault="00941382" w:rsidP="002B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9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6337B9C"/>
    <w:multiLevelType w:val="hybridMultilevel"/>
    <w:tmpl w:val="B00E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48F"/>
    <w:multiLevelType w:val="hybridMultilevel"/>
    <w:tmpl w:val="5D587D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B2126F9"/>
    <w:multiLevelType w:val="hybridMultilevel"/>
    <w:tmpl w:val="E7A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12348"/>
    <w:multiLevelType w:val="hybridMultilevel"/>
    <w:tmpl w:val="60FE7316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4080E"/>
    <w:multiLevelType w:val="hybridMultilevel"/>
    <w:tmpl w:val="7C822C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2E3EB5"/>
    <w:multiLevelType w:val="hybridMultilevel"/>
    <w:tmpl w:val="ECDC6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711D52"/>
    <w:multiLevelType w:val="hybridMultilevel"/>
    <w:tmpl w:val="13364A4E"/>
    <w:lvl w:ilvl="0" w:tplc="2CE8291A">
      <w:start w:val="1"/>
      <w:numFmt w:val="decimal"/>
      <w:lvlText w:val="%1."/>
      <w:lvlJc w:val="left"/>
      <w:pPr>
        <w:ind w:left="450" w:hanging="360"/>
      </w:pPr>
      <w:rPr>
        <w:rFonts w:eastAsia="SimSun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B235002"/>
    <w:multiLevelType w:val="hybridMultilevel"/>
    <w:tmpl w:val="58AE997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1BD85D86"/>
    <w:multiLevelType w:val="hybridMultilevel"/>
    <w:tmpl w:val="4D7A9D18"/>
    <w:lvl w:ilvl="0" w:tplc="F59C1D3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381B09"/>
    <w:multiLevelType w:val="hybridMultilevel"/>
    <w:tmpl w:val="B87026CC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A1EF2"/>
    <w:multiLevelType w:val="hybridMultilevel"/>
    <w:tmpl w:val="ADA40F04"/>
    <w:lvl w:ilvl="0" w:tplc="4A18E73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B04BC"/>
    <w:multiLevelType w:val="hybridMultilevel"/>
    <w:tmpl w:val="B5646C32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438BE"/>
    <w:multiLevelType w:val="hybridMultilevel"/>
    <w:tmpl w:val="318E9528"/>
    <w:lvl w:ilvl="0" w:tplc="10C848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A049B"/>
    <w:multiLevelType w:val="hybridMultilevel"/>
    <w:tmpl w:val="13364A4E"/>
    <w:lvl w:ilvl="0" w:tplc="2CE8291A">
      <w:start w:val="1"/>
      <w:numFmt w:val="decimal"/>
      <w:lvlText w:val="%1."/>
      <w:lvlJc w:val="left"/>
      <w:pPr>
        <w:ind w:left="450" w:hanging="360"/>
      </w:pPr>
      <w:rPr>
        <w:rFonts w:eastAsia="SimSun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2ED72A92"/>
    <w:multiLevelType w:val="hybridMultilevel"/>
    <w:tmpl w:val="ABA6A8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B7681B"/>
    <w:multiLevelType w:val="hybridMultilevel"/>
    <w:tmpl w:val="63F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43164"/>
    <w:multiLevelType w:val="hybridMultilevel"/>
    <w:tmpl w:val="6396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8B2CCD"/>
    <w:multiLevelType w:val="hybridMultilevel"/>
    <w:tmpl w:val="BD38885C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71F60"/>
    <w:multiLevelType w:val="hybridMultilevel"/>
    <w:tmpl w:val="C166E18C"/>
    <w:lvl w:ilvl="0" w:tplc="3D08EBA8">
      <w:start w:val="1"/>
      <w:numFmt w:val="bullet"/>
      <w:pStyle w:val="HPBullet9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3D3615"/>
    <w:multiLevelType w:val="hybridMultilevel"/>
    <w:tmpl w:val="11C4E5DA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47ABB"/>
    <w:multiLevelType w:val="hybridMultilevel"/>
    <w:tmpl w:val="3A3A0E0C"/>
    <w:lvl w:ilvl="0" w:tplc="1F8A37E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082754"/>
    <w:multiLevelType w:val="hybridMultilevel"/>
    <w:tmpl w:val="6A42CBC0"/>
    <w:lvl w:ilvl="0" w:tplc="1F8A37E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266CAD"/>
    <w:multiLevelType w:val="hybridMultilevel"/>
    <w:tmpl w:val="D8388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6F31E9"/>
    <w:multiLevelType w:val="hybridMultilevel"/>
    <w:tmpl w:val="45C8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A6648"/>
    <w:multiLevelType w:val="hybridMultilevel"/>
    <w:tmpl w:val="7E587A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1A51FF"/>
    <w:multiLevelType w:val="hybridMultilevel"/>
    <w:tmpl w:val="D19A85CE"/>
    <w:lvl w:ilvl="0" w:tplc="04090001">
      <w:start w:val="1"/>
      <w:numFmt w:val="bullet"/>
      <w:lvlText w:val=""/>
      <w:lvlJc w:val="left"/>
      <w:pPr>
        <w:ind w:left="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27">
    <w:nsid w:val="63225C22"/>
    <w:multiLevelType w:val="hybridMultilevel"/>
    <w:tmpl w:val="EF369B04"/>
    <w:lvl w:ilvl="0" w:tplc="732CBE52">
      <w:start w:val="1"/>
      <w:numFmt w:val="bullet"/>
      <w:lvlText w:val="-"/>
      <w:lvlJc w:val="left"/>
      <w:pPr>
        <w:ind w:left="810" w:hanging="360"/>
      </w:pPr>
      <w:rPr>
        <w:rFonts w:ascii="HP Simplified" w:eastAsia="Times New Roman" w:hAnsi="HP Simplified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3755659"/>
    <w:multiLevelType w:val="hybridMultilevel"/>
    <w:tmpl w:val="58B69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255D3"/>
    <w:multiLevelType w:val="hybridMultilevel"/>
    <w:tmpl w:val="7260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7B3618"/>
    <w:multiLevelType w:val="hybridMultilevel"/>
    <w:tmpl w:val="92AEA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564850"/>
    <w:multiLevelType w:val="hybridMultilevel"/>
    <w:tmpl w:val="9CFAB93C"/>
    <w:lvl w:ilvl="0" w:tplc="7C7E5FD4">
      <w:start w:val="1"/>
      <w:numFmt w:val="decimal"/>
      <w:lvlText w:val="%1."/>
      <w:lvlJc w:val="left"/>
      <w:pPr>
        <w:ind w:left="720" w:hanging="360"/>
      </w:pPr>
      <w:rPr>
        <w:rFonts w:eastAsia="SimSun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D5BDF"/>
    <w:multiLevelType w:val="hybridMultilevel"/>
    <w:tmpl w:val="6A8E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F928E4"/>
    <w:multiLevelType w:val="hybridMultilevel"/>
    <w:tmpl w:val="E9B45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75541C0"/>
    <w:multiLevelType w:val="hybridMultilevel"/>
    <w:tmpl w:val="CD14F49A"/>
    <w:lvl w:ilvl="0" w:tplc="36C23782">
      <w:numFmt w:val="bullet"/>
      <w:lvlText w:val="-"/>
      <w:lvlJc w:val="left"/>
      <w:pPr>
        <w:ind w:left="81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7C35864"/>
    <w:multiLevelType w:val="hybridMultilevel"/>
    <w:tmpl w:val="710C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91A39AA"/>
    <w:multiLevelType w:val="hybridMultilevel"/>
    <w:tmpl w:val="02B06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D57E74"/>
    <w:multiLevelType w:val="hybridMultilevel"/>
    <w:tmpl w:val="88BE8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3"/>
  </w:num>
  <w:num w:numId="4">
    <w:abstractNumId w:val="22"/>
  </w:num>
  <w:num w:numId="5">
    <w:abstractNumId w:val="17"/>
  </w:num>
  <w:num w:numId="6">
    <w:abstractNumId w:val="0"/>
  </w:num>
  <w:num w:numId="7">
    <w:abstractNumId w:val="1"/>
  </w:num>
  <w:num w:numId="8">
    <w:abstractNumId w:val="8"/>
  </w:num>
  <w:num w:numId="9">
    <w:abstractNumId w:val="20"/>
  </w:num>
  <w:num w:numId="10">
    <w:abstractNumId w:val="18"/>
  </w:num>
  <w:num w:numId="11">
    <w:abstractNumId w:val="30"/>
  </w:num>
  <w:num w:numId="12">
    <w:abstractNumId w:val="21"/>
  </w:num>
  <w:num w:numId="13">
    <w:abstractNumId w:val="12"/>
  </w:num>
  <w:num w:numId="14">
    <w:abstractNumId w:val="31"/>
  </w:num>
  <w:num w:numId="15">
    <w:abstractNumId w:val="14"/>
  </w:num>
  <w:num w:numId="16">
    <w:abstractNumId w:val="26"/>
  </w:num>
  <w:num w:numId="17">
    <w:abstractNumId w:val="23"/>
  </w:num>
  <w:num w:numId="18">
    <w:abstractNumId w:val="36"/>
  </w:num>
  <w:num w:numId="19">
    <w:abstractNumId w:val="16"/>
  </w:num>
  <w:num w:numId="20">
    <w:abstractNumId w:val="32"/>
  </w:num>
  <w:num w:numId="21">
    <w:abstractNumId w:val="37"/>
  </w:num>
  <w:num w:numId="22">
    <w:abstractNumId w:val="29"/>
  </w:num>
  <w:num w:numId="23">
    <w:abstractNumId w:val="27"/>
  </w:num>
  <w:num w:numId="24">
    <w:abstractNumId w:val="2"/>
  </w:num>
  <w:num w:numId="25">
    <w:abstractNumId w:val="25"/>
  </w:num>
  <w:num w:numId="26">
    <w:abstractNumId w:val="7"/>
  </w:num>
  <w:num w:numId="27">
    <w:abstractNumId w:val="5"/>
  </w:num>
  <w:num w:numId="28">
    <w:abstractNumId w:val="15"/>
  </w:num>
  <w:num w:numId="29">
    <w:abstractNumId w:val="34"/>
  </w:num>
  <w:num w:numId="30">
    <w:abstractNumId w:val="28"/>
  </w:num>
  <w:num w:numId="31">
    <w:abstractNumId w:val="24"/>
  </w:num>
  <w:num w:numId="32">
    <w:abstractNumId w:val="3"/>
  </w:num>
  <w:num w:numId="33">
    <w:abstractNumId w:val="4"/>
  </w:num>
  <w:num w:numId="34">
    <w:abstractNumId w:val="11"/>
  </w:num>
  <w:num w:numId="35">
    <w:abstractNumId w:val="10"/>
  </w:num>
  <w:num w:numId="36">
    <w:abstractNumId w:val="33"/>
  </w:num>
  <w:num w:numId="37">
    <w:abstractNumId w:val="6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D5"/>
    <w:rsid w:val="00006345"/>
    <w:rsid w:val="0000766C"/>
    <w:rsid w:val="00010B6B"/>
    <w:rsid w:val="00014F43"/>
    <w:rsid w:val="0003756C"/>
    <w:rsid w:val="000435AD"/>
    <w:rsid w:val="000468DF"/>
    <w:rsid w:val="00051B6E"/>
    <w:rsid w:val="00074DC9"/>
    <w:rsid w:val="0008766D"/>
    <w:rsid w:val="00092840"/>
    <w:rsid w:val="00094F07"/>
    <w:rsid w:val="000A7A33"/>
    <w:rsid w:val="000B11A6"/>
    <w:rsid w:val="000C6EE0"/>
    <w:rsid w:val="000D3096"/>
    <w:rsid w:val="000D5742"/>
    <w:rsid w:val="000E07DC"/>
    <w:rsid w:val="000E1959"/>
    <w:rsid w:val="00103018"/>
    <w:rsid w:val="00105EF9"/>
    <w:rsid w:val="00111324"/>
    <w:rsid w:val="00145D76"/>
    <w:rsid w:val="00146151"/>
    <w:rsid w:val="0014793F"/>
    <w:rsid w:val="00156666"/>
    <w:rsid w:val="0015762C"/>
    <w:rsid w:val="00170CFF"/>
    <w:rsid w:val="00186965"/>
    <w:rsid w:val="001B4EE3"/>
    <w:rsid w:val="001C4ACF"/>
    <w:rsid w:val="001C66D6"/>
    <w:rsid w:val="001D0BE5"/>
    <w:rsid w:val="001D0ED3"/>
    <w:rsid w:val="001F36D8"/>
    <w:rsid w:val="001F7411"/>
    <w:rsid w:val="00207679"/>
    <w:rsid w:val="0021077E"/>
    <w:rsid w:val="00217CF1"/>
    <w:rsid w:val="00225EB9"/>
    <w:rsid w:val="00236B8A"/>
    <w:rsid w:val="00243B79"/>
    <w:rsid w:val="002457D5"/>
    <w:rsid w:val="0025344F"/>
    <w:rsid w:val="002619B1"/>
    <w:rsid w:val="002655BC"/>
    <w:rsid w:val="00281CB4"/>
    <w:rsid w:val="00292449"/>
    <w:rsid w:val="00292B2E"/>
    <w:rsid w:val="00297E42"/>
    <w:rsid w:val="002B1F86"/>
    <w:rsid w:val="002B589A"/>
    <w:rsid w:val="002C20C3"/>
    <w:rsid w:val="002C6499"/>
    <w:rsid w:val="002E2AEC"/>
    <w:rsid w:val="002E3571"/>
    <w:rsid w:val="002E44A9"/>
    <w:rsid w:val="00303959"/>
    <w:rsid w:val="003075B4"/>
    <w:rsid w:val="0031244A"/>
    <w:rsid w:val="00340C7C"/>
    <w:rsid w:val="0034514F"/>
    <w:rsid w:val="00350E87"/>
    <w:rsid w:val="00355269"/>
    <w:rsid w:val="00375A09"/>
    <w:rsid w:val="003A258D"/>
    <w:rsid w:val="003A5EF9"/>
    <w:rsid w:val="003B01FA"/>
    <w:rsid w:val="003B06CD"/>
    <w:rsid w:val="003B07F1"/>
    <w:rsid w:val="003B136E"/>
    <w:rsid w:val="003B6D2E"/>
    <w:rsid w:val="003B724D"/>
    <w:rsid w:val="003C4FE0"/>
    <w:rsid w:val="003C6166"/>
    <w:rsid w:val="003D1C73"/>
    <w:rsid w:val="003E17CB"/>
    <w:rsid w:val="003F0213"/>
    <w:rsid w:val="003F6BA7"/>
    <w:rsid w:val="0040628C"/>
    <w:rsid w:val="00406718"/>
    <w:rsid w:val="004111D3"/>
    <w:rsid w:val="004131C9"/>
    <w:rsid w:val="00414FD2"/>
    <w:rsid w:val="00415C06"/>
    <w:rsid w:val="00421331"/>
    <w:rsid w:val="004304B0"/>
    <w:rsid w:val="00432EB7"/>
    <w:rsid w:val="00440D52"/>
    <w:rsid w:val="00441E08"/>
    <w:rsid w:val="004450E4"/>
    <w:rsid w:val="004616F6"/>
    <w:rsid w:val="004648AD"/>
    <w:rsid w:val="00481810"/>
    <w:rsid w:val="00481BC1"/>
    <w:rsid w:val="00487DA8"/>
    <w:rsid w:val="00495CC5"/>
    <w:rsid w:val="004C0CE3"/>
    <w:rsid w:val="004D562C"/>
    <w:rsid w:val="004E0F07"/>
    <w:rsid w:val="004E4DCE"/>
    <w:rsid w:val="004F5E9C"/>
    <w:rsid w:val="0051041A"/>
    <w:rsid w:val="005363BC"/>
    <w:rsid w:val="00536F7D"/>
    <w:rsid w:val="00542119"/>
    <w:rsid w:val="00554E16"/>
    <w:rsid w:val="00561B24"/>
    <w:rsid w:val="00575D94"/>
    <w:rsid w:val="0058529D"/>
    <w:rsid w:val="005852A9"/>
    <w:rsid w:val="005863A5"/>
    <w:rsid w:val="005B2457"/>
    <w:rsid w:val="005C1804"/>
    <w:rsid w:val="005C4AA7"/>
    <w:rsid w:val="005D2E51"/>
    <w:rsid w:val="005D6143"/>
    <w:rsid w:val="005D79BB"/>
    <w:rsid w:val="005E587D"/>
    <w:rsid w:val="005F0E7B"/>
    <w:rsid w:val="00607099"/>
    <w:rsid w:val="006141DC"/>
    <w:rsid w:val="0061454B"/>
    <w:rsid w:val="00616DD4"/>
    <w:rsid w:val="00625B19"/>
    <w:rsid w:val="0063253A"/>
    <w:rsid w:val="00654430"/>
    <w:rsid w:val="0065502A"/>
    <w:rsid w:val="0067723B"/>
    <w:rsid w:val="006859E5"/>
    <w:rsid w:val="0069131D"/>
    <w:rsid w:val="0069593F"/>
    <w:rsid w:val="006A0E83"/>
    <w:rsid w:val="006A18B5"/>
    <w:rsid w:val="006A7AE4"/>
    <w:rsid w:val="006B1696"/>
    <w:rsid w:val="006B6E51"/>
    <w:rsid w:val="006C004A"/>
    <w:rsid w:val="006D741E"/>
    <w:rsid w:val="006F2966"/>
    <w:rsid w:val="006F44C6"/>
    <w:rsid w:val="00701B62"/>
    <w:rsid w:val="00713431"/>
    <w:rsid w:val="007147B8"/>
    <w:rsid w:val="00716ED3"/>
    <w:rsid w:val="007207B0"/>
    <w:rsid w:val="00723D0A"/>
    <w:rsid w:val="00726EE4"/>
    <w:rsid w:val="0072764C"/>
    <w:rsid w:val="00743C28"/>
    <w:rsid w:val="007540BC"/>
    <w:rsid w:val="00790831"/>
    <w:rsid w:val="00797133"/>
    <w:rsid w:val="00797187"/>
    <w:rsid w:val="007A04F3"/>
    <w:rsid w:val="007A1E18"/>
    <w:rsid w:val="007A3D88"/>
    <w:rsid w:val="007A4F60"/>
    <w:rsid w:val="007B6C66"/>
    <w:rsid w:val="007B7823"/>
    <w:rsid w:val="007C05FA"/>
    <w:rsid w:val="007C09F2"/>
    <w:rsid w:val="007C51CC"/>
    <w:rsid w:val="007F2CB7"/>
    <w:rsid w:val="008000AA"/>
    <w:rsid w:val="00800A3F"/>
    <w:rsid w:val="00820620"/>
    <w:rsid w:val="00846B81"/>
    <w:rsid w:val="00847A05"/>
    <w:rsid w:val="00851D04"/>
    <w:rsid w:val="008573C8"/>
    <w:rsid w:val="00857905"/>
    <w:rsid w:val="0086243B"/>
    <w:rsid w:val="00866841"/>
    <w:rsid w:val="00873111"/>
    <w:rsid w:val="008774EF"/>
    <w:rsid w:val="008957CB"/>
    <w:rsid w:val="00897491"/>
    <w:rsid w:val="008A1261"/>
    <w:rsid w:val="008A1C9F"/>
    <w:rsid w:val="008C7CA7"/>
    <w:rsid w:val="008D203A"/>
    <w:rsid w:val="008F10BE"/>
    <w:rsid w:val="008F4467"/>
    <w:rsid w:val="008F4A62"/>
    <w:rsid w:val="008F56D5"/>
    <w:rsid w:val="009147DD"/>
    <w:rsid w:val="00921A65"/>
    <w:rsid w:val="00931380"/>
    <w:rsid w:val="00931EE9"/>
    <w:rsid w:val="00933714"/>
    <w:rsid w:val="00937C12"/>
    <w:rsid w:val="00941382"/>
    <w:rsid w:val="00941DD4"/>
    <w:rsid w:val="009470A4"/>
    <w:rsid w:val="009503F2"/>
    <w:rsid w:val="00954CF4"/>
    <w:rsid w:val="00964045"/>
    <w:rsid w:val="009646A2"/>
    <w:rsid w:val="009652E2"/>
    <w:rsid w:val="00977294"/>
    <w:rsid w:val="009828FD"/>
    <w:rsid w:val="00983BE7"/>
    <w:rsid w:val="0099314D"/>
    <w:rsid w:val="009A17D4"/>
    <w:rsid w:val="009A4CF0"/>
    <w:rsid w:val="009A7B99"/>
    <w:rsid w:val="009E27B3"/>
    <w:rsid w:val="009F6CEB"/>
    <w:rsid w:val="00A30A36"/>
    <w:rsid w:val="00A35662"/>
    <w:rsid w:val="00A36E88"/>
    <w:rsid w:val="00A40412"/>
    <w:rsid w:val="00A50111"/>
    <w:rsid w:val="00A54946"/>
    <w:rsid w:val="00A67A0C"/>
    <w:rsid w:val="00A817C8"/>
    <w:rsid w:val="00A86695"/>
    <w:rsid w:val="00A9379B"/>
    <w:rsid w:val="00AB3F64"/>
    <w:rsid w:val="00AB45F1"/>
    <w:rsid w:val="00AB6B13"/>
    <w:rsid w:val="00AC580E"/>
    <w:rsid w:val="00AE3404"/>
    <w:rsid w:val="00AE3C2B"/>
    <w:rsid w:val="00AF5C10"/>
    <w:rsid w:val="00AF6B5F"/>
    <w:rsid w:val="00B0296D"/>
    <w:rsid w:val="00B04EA2"/>
    <w:rsid w:val="00B114BA"/>
    <w:rsid w:val="00B32B8C"/>
    <w:rsid w:val="00B424AB"/>
    <w:rsid w:val="00B54CDE"/>
    <w:rsid w:val="00B6033C"/>
    <w:rsid w:val="00B618CF"/>
    <w:rsid w:val="00B6693F"/>
    <w:rsid w:val="00B74CA8"/>
    <w:rsid w:val="00B77C33"/>
    <w:rsid w:val="00B867C1"/>
    <w:rsid w:val="00B963D3"/>
    <w:rsid w:val="00BA120E"/>
    <w:rsid w:val="00BA1EBD"/>
    <w:rsid w:val="00BB010B"/>
    <w:rsid w:val="00BD3ACA"/>
    <w:rsid w:val="00BD516D"/>
    <w:rsid w:val="00BD6065"/>
    <w:rsid w:val="00BF44CB"/>
    <w:rsid w:val="00C01862"/>
    <w:rsid w:val="00C06892"/>
    <w:rsid w:val="00C10725"/>
    <w:rsid w:val="00C122D3"/>
    <w:rsid w:val="00C1252B"/>
    <w:rsid w:val="00C139D2"/>
    <w:rsid w:val="00C15D47"/>
    <w:rsid w:val="00C32E4D"/>
    <w:rsid w:val="00C32EF5"/>
    <w:rsid w:val="00C4200D"/>
    <w:rsid w:val="00C43B70"/>
    <w:rsid w:val="00C4651D"/>
    <w:rsid w:val="00C75405"/>
    <w:rsid w:val="00C80F16"/>
    <w:rsid w:val="00C81C69"/>
    <w:rsid w:val="00C91EA4"/>
    <w:rsid w:val="00C9678E"/>
    <w:rsid w:val="00C97D51"/>
    <w:rsid w:val="00CB5B1D"/>
    <w:rsid w:val="00CC6D64"/>
    <w:rsid w:val="00CD0B5E"/>
    <w:rsid w:val="00CD27C8"/>
    <w:rsid w:val="00CD7DD5"/>
    <w:rsid w:val="00CE20EC"/>
    <w:rsid w:val="00CF7B48"/>
    <w:rsid w:val="00CF7C3B"/>
    <w:rsid w:val="00D04713"/>
    <w:rsid w:val="00D1081A"/>
    <w:rsid w:val="00D17327"/>
    <w:rsid w:val="00D22FA4"/>
    <w:rsid w:val="00D26AA1"/>
    <w:rsid w:val="00D47F95"/>
    <w:rsid w:val="00D55A97"/>
    <w:rsid w:val="00D618B1"/>
    <w:rsid w:val="00D6256E"/>
    <w:rsid w:val="00D67BA7"/>
    <w:rsid w:val="00D67EDB"/>
    <w:rsid w:val="00D74893"/>
    <w:rsid w:val="00D839F8"/>
    <w:rsid w:val="00D90850"/>
    <w:rsid w:val="00DB38E5"/>
    <w:rsid w:val="00DD3497"/>
    <w:rsid w:val="00DD5D60"/>
    <w:rsid w:val="00DD7F06"/>
    <w:rsid w:val="00DE3FE8"/>
    <w:rsid w:val="00DF3E67"/>
    <w:rsid w:val="00E06051"/>
    <w:rsid w:val="00E11457"/>
    <w:rsid w:val="00E116A6"/>
    <w:rsid w:val="00E145BB"/>
    <w:rsid w:val="00E176FC"/>
    <w:rsid w:val="00E27957"/>
    <w:rsid w:val="00E31A82"/>
    <w:rsid w:val="00E33A85"/>
    <w:rsid w:val="00E350A4"/>
    <w:rsid w:val="00E41DFE"/>
    <w:rsid w:val="00E44525"/>
    <w:rsid w:val="00E473E1"/>
    <w:rsid w:val="00E57F74"/>
    <w:rsid w:val="00E62A6B"/>
    <w:rsid w:val="00E77DE8"/>
    <w:rsid w:val="00E812D1"/>
    <w:rsid w:val="00EA7298"/>
    <w:rsid w:val="00EB116C"/>
    <w:rsid w:val="00EB7FF4"/>
    <w:rsid w:val="00EC30F8"/>
    <w:rsid w:val="00EC76C3"/>
    <w:rsid w:val="00ED48DD"/>
    <w:rsid w:val="00ED5C35"/>
    <w:rsid w:val="00EE1F52"/>
    <w:rsid w:val="00EF4D70"/>
    <w:rsid w:val="00EF607C"/>
    <w:rsid w:val="00F01077"/>
    <w:rsid w:val="00F24661"/>
    <w:rsid w:val="00F277BB"/>
    <w:rsid w:val="00F3473A"/>
    <w:rsid w:val="00F3590C"/>
    <w:rsid w:val="00F42CB7"/>
    <w:rsid w:val="00F701D4"/>
    <w:rsid w:val="00F75C5F"/>
    <w:rsid w:val="00F75E8A"/>
    <w:rsid w:val="00F870B7"/>
    <w:rsid w:val="00F9328A"/>
    <w:rsid w:val="00FA698C"/>
    <w:rsid w:val="00FB2779"/>
    <w:rsid w:val="00FB2AA5"/>
    <w:rsid w:val="00FB41D8"/>
    <w:rsid w:val="00FD0EC6"/>
    <w:rsid w:val="00FD3F3C"/>
    <w:rsid w:val="00FD7318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1C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40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9"/>
    <w:qFormat/>
    <w:rsid w:val="0051041A"/>
    <w:pPr>
      <w:keepNext/>
      <w:spacing w:after="240" w:line="240" w:lineRule="auto"/>
      <w:outlineLvl w:val="0"/>
    </w:pPr>
    <w:rPr>
      <w:rFonts w:ascii="HP Simplified" w:eastAsia="Times New Roman" w:hAnsi="HP Simplified" w:cs="Times New Roman"/>
      <w:b/>
      <w:color w:val="0096D6"/>
      <w:sz w:val="34"/>
      <w:szCs w:val="3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E3571"/>
    <w:pPr>
      <w:suppressAutoHyphens/>
      <w:spacing w:before="240" w:after="60"/>
      <w:outlineLvl w:val="8"/>
    </w:pPr>
    <w:rPr>
      <w:rFonts w:ascii="Arial" w:hAnsi="Arial"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5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89A"/>
  </w:style>
  <w:style w:type="paragraph" w:styleId="Footer">
    <w:name w:val="footer"/>
    <w:basedOn w:val="Normal"/>
    <w:link w:val="FooterChar"/>
    <w:uiPriority w:val="99"/>
    <w:unhideWhenUsed/>
    <w:rsid w:val="002B5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89A"/>
  </w:style>
  <w:style w:type="character" w:customStyle="1" w:styleId="Heading1Char">
    <w:name w:val="Heading 1 Char"/>
    <w:basedOn w:val="DefaultParagraphFont"/>
    <w:link w:val="Heading1"/>
    <w:uiPriority w:val="99"/>
    <w:rsid w:val="0051041A"/>
    <w:rPr>
      <w:rFonts w:ascii="HP Simplified" w:eastAsia="Times New Roman" w:hAnsi="HP Simplified" w:cs="Times New Roman"/>
      <w:b/>
      <w:color w:val="0096D6"/>
      <w:sz w:val="34"/>
      <w:szCs w:val="34"/>
      <w:lang w:eastAsia="en-US"/>
    </w:rPr>
  </w:style>
  <w:style w:type="paragraph" w:customStyle="1" w:styleId="HPBodytext9pt">
    <w:name w:val="_HP Body text 9 pt"/>
    <w:qFormat/>
    <w:rsid w:val="0051041A"/>
    <w:pPr>
      <w:tabs>
        <w:tab w:val="left" w:pos="187"/>
      </w:tabs>
      <w:spacing w:after="120" w:line="240" w:lineRule="auto"/>
    </w:pPr>
    <w:rPr>
      <w:rFonts w:ascii="HP Simplified" w:eastAsia="Times New Roman" w:hAnsi="HP Simplified" w:cs="Times New Roman"/>
      <w:color w:val="000000"/>
      <w:sz w:val="18"/>
      <w:szCs w:val="18"/>
      <w:lang w:eastAsia="en-US"/>
    </w:rPr>
  </w:style>
  <w:style w:type="paragraph" w:customStyle="1" w:styleId="HPBullet9pt">
    <w:name w:val="_HP Bullet_9 pt"/>
    <w:qFormat/>
    <w:rsid w:val="0051041A"/>
    <w:pPr>
      <w:numPr>
        <w:numId w:val="1"/>
      </w:numPr>
      <w:tabs>
        <w:tab w:val="left" w:pos="187"/>
      </w:tabs>
      <w:spacing w:after="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eastAsia="en-US"/>
    </w:rPr>
  </w:style>
  <w:style w:type="paragraph" w:customStyle="1" w:styleId="HPBodytextlast9pt">
    <w:name w:val="_HP Body text_last 9 pt"/>
    <w:basedOn w:val="HPBodytext9pt"/>
    <w:rsid w:val="0051041A"/>
    <w:pPr>
      <w:spacing w:after="360"/>
    </w:pPr>
  </w:style>
  <w:style w:type="paragraph" w:customStyle="1" w:styleId="HPBulletLast9pt">
    <w:name w:val="_HP Bullet_Last 9 pt"/>
    <w:basedOn w:val="HPBullet9pt"/>
    <w:rsid w:val="0051041A"/>
    <w:pPr>
      <w:spacing w:after="360"/>
    </w:pPr>
  </w:style>
  <w:style w:type="paragraph" w:styleId="BodyText">
    <w:name w:val="Body Text"/>
    <w:basedOn w:val="Normal"/>
    <w:link w:val="BodyTextChar"/>
    <w:uiPriority w:val="99"/>
    <w:rsid w:val="002457D5"/>
    <w:pPr>
      <w:spacing w:before="120"/>
      <w:jc w:val="both"/>
    </w:pPr>
    <w:rPr>
      <w:rFonts w:ascii="Arial" w:hAnsi="Arial"/>
      <w:i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2457D5"/>
    <w:rPr>
      <w:rFonts w:ascii="Arial" w:eastAsia="Times New Roman" w:hAnsi="Arial" w:cs="Times New Roman"/>
      <w:i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3E17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17CB"/>
    <w:rPr>
      <w:b/>
      <w:bCs/>
    </w:rPr>
  </w:style>
  <w:style w:type="character" w:customStyle="1" w:styleId="apple-converted-space">
    <w:name w:val="apple-converted-space"/>
    <w:basedOn w:val="DefaultParagraphFont"/>
    <w:rsid w:val="003E17CB"/>
  </w:style>
  <w:style w:type="character" w:customStyle="1" w:styleId="Heading9Char">
    <w:name w:val="Heading 9 Char"/>
    <w:basedOn w:val="DefaultParagraphFont"/>
    <w:link w:val="Heading9"/>
    <w:rsid w:val="002E3571"/>
    <w:rPr>
      <w:rFonts w:ascii="Arial" w:eastAsia="Times New Roman" w:hAnsi="Arial" w:cs="Arial"/>
      <w:lang w:eastAsia="ar-SA"/>
    </w:rPr>
  </w:style>
  <w:style w:type="table" w:styleId="TableGrid">
    <w:name w:val="Table Grid"/>
    <w:basedOn w:val="TableNormal"/>
    <w:uiPriority w:val="59"/>
    <w:rsid w:val="002E3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4CF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6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avita\Email%20templates\Artic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C:\Kavita\Email templates\Article template.dotx</Template>
  <TotalTime>42</TotalTime>
  <Pages>3</Pages>
  <Words>1169</Words>
  <Characters>6665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Cariappa</dc:creator>
  <cp:lastModifiedBy>Microsoft Office User</cp:lastModifiedBy>
  <cp:revision>26</cp:revision>
  <dcterms:created xsi:type="dcterms:W3CDTF">2019-04-23T04:56:00Z</dcterms:created>
  <dcterms:modified xsi:type="dcterms:W3CDTF">2019-04-23T05:47:00Z</dcterms:modified>
</cp:coreProperties>
</file>